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Foto"/>
      </w:pPr>
      <w:r w:rsidRPr="008B5277">
        <w:rPr>
          <w:noProof/>
          <w:lang w:eastAsia="da-DK"/>
        </w:rPr>
        <w:drawing>
          <wp:inline distT="0" distB="0" distL="0" distR="0" wp14:anchorId="22DD7399" wp14:editId="24A87339">
            <wp:extent cx="3657600" cy="3657600"/>
            <wp:effectExtent l="0" t="0" r="0" b="0"/>
            <wp:docPr id="2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p w:rsidR="00C6554A" w:rsidRDefault="00901AAD" w:rsidP="00C6554A">
      <w:pPr>
        <w:pStyle w:val="Titel"/>
      </w:pPr>
      <w:r>
        <w:t>HTML Rapport</w:t>
      </w:r>
      <w:r w:rsidR="0002249F">
        <w:t>.</w:t>
      </w:r>
    </w:p>
    <w:p w:rsidR="00C6554A" w:rsidRPr="00D5413C" w:rsidRDefault="00901AAD" w:rsidP="00C6554A">
      <w:pPr>
        <w:pStyle w:val="Undertitel"/>
      </w:pPr>
      <w:r>
        <w:t>Af</w:t>
      </w:r>
    </w:p>
    <w:p w:rsidR="001A3627" w:rsidRDefault="00901AAD" w:rsidP="00C6554A">
      <w:pPr>
        <w:pStyle w:val="Kontaktoplysninger"/>
      </w:pPr>
      <w:r>
        <w:t xml:space="preserve">René </w:t>
      </w:r>
      <w:r w:rsidR="00F634CE">
        <w:t>K. L</w:t>
      </w:r>
      <w:r>
        <w:t xml:space="preserve"> Hansen</w:t>
      </w:r>
      <w:r>
        <w:rPr>
          <w:lang w:bidi="da-DK"/>
        </w:rPr>
        <w:t xml:space="preserve"> |</w:t>
      </w:r>
      <w:r>
        <w:rPr>
          <w:rFonts w:ascii="Consolas" w:hAnsi="Consolas"/>
          <w:color w:val="24292F"/>
          <w:sz w:val="18"/>
          <w:szCs w:val="18"/>
          <w:shd w:val="clear" w:color="auto" w:fill="FFFFFF"/>
        </w:rPr>
        <w:t>Datatekniker Med Speciale i Programmering</w:t>
      </w:r>
      <w:r w:rsidR="00C6554A">
        <w:rPr>
          <w:lang w:bidi="da-DK"/>
        </w:rPr>
        <w:t xml:space="preserve">| </w:t>
      </w:r>
      <w:r>
        <w:t>26/04-2022</w:t>
      </w:r>
      <w:r w:rsidR="00F634CE">
        <w:t xml:space="preserve"> - 10/05-2022</w:t>
      </w: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1A3627" w:rsidRDefault="001A3627" w:rsidP="00C6554A">
      <w:pPr>
        <w:pStyle w:val="Kontaktoplysninger"/>
      </w:pPr>
    </w:p>
    <w:p w:rsidR="00F634CE" w:rsidRDefault="00F634CE" w:rsidP="00C6554A">
      <w:pPr>
        <w:pStyle w:val="Kontaktoplysninger"/>
      </w:pPr>
    </w:p>
    <w:sdt>
      <w:sdtPr>
        <w:rPr>
          <w:rFonts w:asciiTheme="minorHAnsi" w:eastAsiaTheme="minorHAnsi" w:hAnsiTheme="minorHAnsi" w:cstheme="minorBidi"/>
          <w:color w:val="595959" w:themeColor="text1" w:themeTint="A6"/>
          <w:sz w:val="22"/>
          <w:szCs w:val="22"/>
          <w:lang w:eastAsia="en-US"/>
        </w:rPr>
        <w:id w:val="1847971250"/>
        <w:docPartObj>
          <w:docPartGallery w:val="Table of Contents"/>
          <w:docPartUnique/>
        </w:docPartObj>
      </w:sdtPr>
      <w:sdtEndPr>
        <w:rPr>
          <w:b/>
          <w:bCs/>
        </w:rPr>
      </w:sdtEndPr>
      <w:sdtContent>
        <w:p w:rsidR="001A3627" w:rsidRDefault="001A3627">
          <w:pPr>
            <w:pStyle w:val="Overskrift"/>
          </w:pPr>
          <w:r>
            <w:t>Indhold</w:t>
          </w:r>
          <w:r w:rsidR="0002249F">
            <w:t>.</w:t>
          </w:r>
          <w:bookmarkStart w:id="0" w:name="_GoBack"/>
          <w:bookmarkEnd w:id="0"/>
        </w:p>
        <w:p w:rsidR="006429E7" w:rsidRDefault="001A3627">
          <w:pPr>
            <w:pStyle w:val="Indholdsfortegnelse1"/>
            <w:tabs>
              <w:tab w:val="right" w:leader="dot" w:pos="8296"/>
            </w:tabs>
            <w:rPr>
              <w:rFonts w:eastAsiaTheme="minorEastAsia"/>
              <w:noProof/>
              <w:color w:val="auto"/>
              <w:lang w:eastAsia="da-DK"/>
            </w:rPr>
          </w:pPr>
          <w:r>
            <w:fldChar w:fldCharType="begin"/>
          </w:r>
          <w:r>
            <w:instrText xml:space="preserve"> TOC \o "1-3" \h \z \u </w:instrText>
          </w:r>
          <w:r>
            <w:fldChar w:fldCharType="separate"/>
          </w:r>
          <w:hyperlink w:anchor="_Toc103072677" w:history="1">
            <w:r w:rsidR="006429E7" w:rsidRPr="009B7065">
              <w:rPr>
                <w:rStyle w:val="Hyperlink"/>
                <w:noProof/>
              </w:rPr>
              <w:t>Intro.</w:t>
            </w:r>
            <w:r w:rsidR="006429E7">
              <w:rPr>
                <w:noProof/>
                <w:webHidden/>
              </w:rPr>
              <w:tab/>
            </w:r>
            <w:r w:rsidR="006429E7">
              <w:rPr>
                <w:noProof/>
                <w:webHidden/>
              </w:rPr>
              <w:fldChar w:fldCharType="begin"/>
            </w:r>
            <w:r w:rsidR="006429E7">
              <w:rPr>
                <w:noProof/>
                <w:webHidden/>
              </w:rPr>
              <w:instrText xml:space="preserve"> PAGEREF _Toc103072677 \h </w:instrText>
            </w:r>
            <w:r w:rsidR="006429E7">
              <w:rPr>
                <w:noProof/>
                <w:webHidden/>
              </w:rPr>
            </w:r>
            <w:r w:rsidR="006429E7">
              <w:rPr>
                <w:noProof/>
                <w:webHidden/>
              </w:rPr>
              <w:fldChar w:fldCharType="separate"/>
            </w:r>
            <w:r w:rsidR="006429E7">
              <w:rPr>
                <w:noProof/>
                <w:webHidden/>
              </w:rPr>
              <w:t>1</w:t>
            </w:r>
            <w:r w:rsidR="006429E7">
              <w:rPr>
                <w:noProof/>
                <w:webHidden/>
              </w:rPr>
              <w:fldChar w:fldCharType="end"/>
            </w:r>
          </w:hyperlink>
        </w:p>
        <w:p w:rsidR="006429E7" w:rsidRDefault="006429E7">
          <w:pPr>
            <w:pStyle w:val="Indholdsfortegnelse1"/>
            <w:tabs>
              <w:tab w:val="right" w:leader="dot" w:pos="8296"/>
            </w:tabs>
            <w:rPr>
              <w:rFonts w:eastAsiaTheme="minorEastAsia"/>
              <w:noProof/>
              <w:color w:val="auto"/>
              <w:lang w:eastAsia="da-DK"/>
            </w:rPr>
          </w:pPr>
          <w:hyperlink w:anchor="_Toc103072678" w:history="1">
            <w:r w:rsidRPr="009B7065">
              <w:rPr>
                <w:rStyle w:val="Hyperlink"/>
                <w:noProof/>
              </w:rPr>
              <w:t>Hvad er html.</w:t>
            </w:r>
            <w:r>
              <w:rPr>
                <w:noProof/>
                <w:webHidden/>
              </w:rPr>
              <w:tab/>
            </w:r>
            <w:r>
              <w:rPr>
                <w:noProof/>
                <w:webHidden/>
              </w:rPr>
              <w:fldChar w:fldCharType="begin"/>
            </w:r>
            <w:r>
              <w:rPr>
                <w:noProof/>
                <w:webHidden/>
              </w:rPr>
              <w:instrText xml:space="preserve"> PAGEREF _Toc103072678 \h </w:instrText>
            </w:r>
            <w:r>
              <w:rPr>
                <w:noProof/>
                <w:webHidden/>
              </w:rPr>
            </w:r>
            <w:r>
              <w:rPr>
                <w:noProof/>
                <w:webHidden/>
              </w:rPr>
              <w:fldChar w:fldCharType="separate"/>
            </w:r>
            <w:r>
              <w:rPr>
                <w:noProof/>
                <w:webHidden/>
              </w:rPr>
              <w:t>2</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79" w:history="1">
            <w:r w:rsidRPr="009B7065">
              <w:rPr>
                <w:rStyle w:val="Hyperlink"/>
                <w:noProof/>
              </w:rPr>
              <w:t>Hvad står HTML for.</w:t>
            </w:r>
            <w:r>
              <w:rPr>
                <w:noProof/>
                <w:webHidden/>
              </w:rPr>
              <w:tab/>
            </w:r>
            <w:r>
              <w:rPr>
                <w:noProof/>
                <w:webHidden/>
              </w:rPr>
              <w:fldChar w:fldCharType="begin"/>
            </w:r>
            <w:r>
              <w:rPr>
                <w:noProof/>
                <w:webHidden/>
              </w:rPr>
              <w:instrText xml:space="preserve"> PAGEREF _Toc103072679 \h </w:instrText>
            </w:r>
            <w:r>
              <w:rPr>
                <w:noProof/>
                <w:webHidden/>
              </w:rPr>
            </w:r>
            <w:r>
              <w:rPr>
                <w:noProof/>
                <w:webHidden/>
              </w:rPr>
              <w:fldChar w:fldCharType="separate"/>
            </w:r>
            <w:r>
              <w:rPr>
                <w:noProof/>
                <w:webHidden/>
              </w:rPr>
              <w:t>2</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0" w:history="1">
            <w:r w:rsidRPr="009B7065">
              <w:rPr>
                <w:rStyle w:val="Hyperlink"/>
                <w:noProof/>
              </w:rPr>
              <w:t>Hvad bruger man det til.</w:t>
            </w:r>
            <w:r>
              <w:rPr>
                <w:noProof/>
                <w:webHidden/>
              </w:rPr>
              <w:tab/>
            </w:r>
            <w:r>
              <w:rPr>
                <w:noProof/>
                <w:webHidden/>
              </w:rPr>
              <w:fldChar w:fldCharType="begin"/>
            </w:r>
            <w:r>
              <w:rPr>
                <w:noProof/>
                <w:webHidden/>
              </w:rPr>
              <w:instrText xml:space="preserve"> PAGEREF _Toc103072680 \h </w:instrText>
            </w:r>
            <w:r>
              <w:rPr>
                <w:noProof/>
                <w:webHidden/>
              </w:rPr>
            </w:r>
            <w:r>
              <w:rPr>
                <w:noProof/>
                <w:webHidden/>
              </w:rPr>
              <w:fldChar w:fldCharType="separate"/>
            </w:r>
            <w:r>
              <w:rPr>
                <w:noProof/>
                <w:webHidden/>
              </w:rPr>
              <w:t>2</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1" w:history="1">
            <w:r w:rsidRPr="009B7065">
              <w:rPr>
                <w:rStyle w:val="Hyperlink"/>
                <w:noProof/>
              </w:rPr>
              <w:t>Hvornår kom Html til</w:t>
            </w:r>
            <w:r>
              <w:rPr>
                <w:noProof/>
                <w:webHidden/>
              </w:rPr>
              <w:tab/>
            </w:r>
            <w:r>
              <w:rPr>
                <w:noProof/>
                <w:webHidden/>
              </w:rPr>
              <w:fldChar w:fldCharType="begin"/>
            </w:r>
            <w:r>
              <w:rPr>
                <w:noProof/>
                <w:webHidden/>
              </w:rPr>
              <w:instrText xml:space="preserve"> PAGEREF _Toc103072681 \h </w:instrText>
            </w:r>
            <w:r>
              <w:rPr>
                <w:noProof/>
                <w:webHidden/>
              </w:rPr>
            </w:r>
            <w:r>
              <w:rPr>
                <w:noProof/>
                <w:webHidden/>
              </w:rPr>
              <w:fldChar w:fldCharType="separate"/>
            </w:r>
            <w:r>
              <w:rPr>
                <w:noProof/>
                <w:webHidden/>
              </w:rPr>
              <w:t>2</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2" w:history="1">
            <w:r w:rsidRPr="009B7065">
              <w:rPr>
                <w:rStyle w:val="Hyperlink"/>
                <w:noProof/>
              </w:rPr>
              <w:t>HTML kode</w:t>
            </w:r>
            <w:r>
              <w:rPr>
                <w:noProof/>
                <w:webHidden/>
              </w:rPr>
              <w:tab/>
            </w:r>
            <w:r>
              <w:rPr>
                <w:noProof/>
                <w:webHidden/>
              </w:rPr>
              <w:fldChar w:fldCharType="begin"/>
            </w:r>
            <w:r>
              <w:rPr>
                <w:noProof/>
                <w:webHidden/>
              </w:rPr>
              <w:instrText xml:space="preserve"> PAGEREF _Toc103072682 \h </w:instrText>
            </w:r>
            <w:r>
              <w:rPr>
                <w:noProof/>
                <w:webHidden/>
              </w:rPr>
            </w:r>
            <w:r>
              <w:rPr>
                <w:noProof/>
                <w:webHidden/>
              </w:rPr>
              <w:fldChar w:fldCharType="separate"/>
            </w:r>
            <w:r>
              <w:rPr>
                <w:noProof/>
                <w:webHidden/>
              </w:rPr>
              <w:t>2</w:t>
            </w:r>
            <w:r>
              <w:rPr>
                <w:noProof/>
                <w:webHidden/>
              </w:rPr>
              <w:fldChar w:fldCharType="end"/>
            </w:r>
          </w:hyperlink>
        </w:p>
        <w:p w:rsidR="006429E7" w:rsidRDefault="006429E7">
          <w:pPr>
            <w:pStyle w:val="Indholdsfortegnelse1"/>
            <w:tabs>
              <w:tab w:val="right" w:leader="dot" w:pos="8296"/>
            </w:tabs>
            <w:rPr>
              <w:rFonts w:eastAsiaTheme="minorEastAsia"/>
              <w:noProof/>
              <w:color w:val="auto"/>
              <w:lang w:eastAsia="da-DK"/>
            </w:rPr>
          </w:pPr>
          <w:hyperlink w:anchor="_Toc103072683" w:history="1">
            <w:r w:rsidRPr="009B7065">
              <w:rPr>
                <w:rStyle w:val="Hyperlink"/>
                <w:noProof/>
              </w:rPr>
              <w:t>Hvad er Github.</w:t>
            </w:r>
            <w:r>
              <w:rPr>
                <w:noProof/>
                <w:webHidden/>
              </w:rPr>
              <w:tab/>
            </w:r>
            <w:r>
              <w:rPr>
                <w:noProof/>
                <w:webHidden/>
              </w:rPr>
              <w:fldChar w:fldCharType="begin"/>
            </w:r>
            <w:r>
              <w:rPr>
                <w:noProof/>
                <w:webHidden/>
              </w:rPr>
              <w:instrText xml:space="preserve"> PAGEREF _Toc103072683 \h </w:instrText>
            </w:r>
            <w:r>
              <w:rPr>
                <w:noProof/>
                <w:webHidden/>
              </w:rPr>
            </w:r>
            <w:r>
              <w:rPr>
                <w:noProof/>
                <w:webHidden/>
              </w:rPr>
              <w:fldChar w:fldCharType="separate"/>
            </w:r>
            <w:r>
              <w:rPr>
                <w:noProof/>
                <w:webHidden/>
              </w:rPr>
              <w:t>3</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4" w:history="1">
            <w:r w:rsidRPr="009B7065">
              <w:rPr>
                <w:rStyle w:val="Hyperlink"/>
                <w:noProof/>
              </w:rPr>
              <w:t>Hvornår er GIT lavet?</w:t>
            </w:r>
            <w:r>
              <w:rPr>
                <w:noProof/>
                <w:webHidden/>
              </w:rPr>
              <w:tab/>
            </w:r>
            <w:r>
              <w:rPr>
                <w:noProof/>
                <w:webHidden/>
              </w:rPr>
              <w:fldChar w:fldCharType="begin"/>
            </w:r>
            <w:r>
              <w:rPr>
                <w:noProof/>
                <w:webHidden/>
              </w:rPr>
              <w:instrText xml:space="preserve"> PAGEREF _Toc103072684 \h </w:instrText>
            </w:r>
            <w:r>
              <w:rPr>
                <w:noProof/>
                <w:webHidden/>
              </w:rPr>
            </w:r>
            <w:r>
              <w:rPr>
                <w:noProof/>
                <w:webHidden/>
              </w:rPr>
              <w:fldChar w:fldCharType="separate"/>
            </w:r>
            <w:r>
              <w:rPr>
                <w:noProof/>
                <w:webHidden/>
              </w:rPr>
              <w:t>3</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5" w:history="1">
            <w:r w:rsidRPr="009B7065">
              <w:rPr>
                <w:rStyle w:val="Hyperlink"/>
                <w:noProof/>
              </w:rPr>
              <w:t>hvad bruges det til?</w:t>
            </w:r>
            <w:r>
              <w:rPr>
                <w:noProof/>
                <w:webHidden/>
              </w:rPr>
              <w:tab/>
            </w:r>
            <w:r>
              <w:rPr>
                <w:noProof/>
                <w:webHidden/>
              </w:rPr>
              <w:fldChar w:fldCharType="begin"/>
            </w:r>
            <w:r>
              <w:rPr>
                <w:noProof/>
                <w:webHidden/>
              </w:rPr>
              <w:instrText xml:space="preserve"> PAGEREF _Toc103072685 \h </w:instrText>
            </w:r>
            <w:r>
              <w:rPr>
                <w:noProof/>
                <w:webHidden/>
              </w:rPr>
            </w:r>
            <w:r>
              <w:rPr>
                <w:noProof/>
                <w:webHidden/>
              </w:rPr>
              <w:fldChar w:fldCharType="separate"/>
            </w:r>
            <w:r>
              <w:rPr>
                <w:noProof/>
                <w:webHidden/>
              </w:rPr>
              <w:t>3</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6" w:history="1">
            <w:r w:rsidRPr="009B7065">
              <w:rPr>
                <w:rStyle w:val="Hyperlink"/>
                <w:noProof/>
              </w:rPr>
              <w:t>Hvorfor er det godt at bruge github?</w:t>
            </w:r>
            <w:r>
              <w:rPr>
                <w:noProof/>
                <w:webHidden/>
              </w:rPr>
              <w:tab/>
            </w:r>
            <w:r>
              <w:rPr>
                <w:noProof/>
                <w:webHidden/>
              </w:rPr>
              <w:fldChar w:fldCharType="begin"/>
            </w:r>
            <w:r>
              <w:rPr>
                <w:noProof/>
                <w:webHidden/>
              </w:rPr>
              <w:instrText xml:space="preserve"> PAGEREF _Toc103072686 \h </w:instrText>
            </w:r>
            <w:r>
              <w:rPr>
                <w:noProof/>
                <w:webHidden/>
              </w:rPr>
            </w:r>
            <w:r>
              <w:rPr>
                <w:noProof/>
                <w:webHidden/>
              </w:rPr>
              <w:fldChar w:fldCharType="separate"/>
            </w:r>
            <w:r>
              <w:rPr>
                <w:noProof/>
                <w:webHidden/>
              </w:rPr>
              <w:t>3</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7" w:history="1">
            <w:r w:rsidRPr="009B7065">
              <w:rPr>
                <w:rStyle w:val="Hyperlink"/>
                <w:noProof/>
              </w:rPr>
              <w:t>Hvad er pull?</w:t>
            </w:r>
            <w:r>
              <w:rPr>
                <w:noProof/>
                <w:webHidden/>
              </w:rPr>
              <w:tab/>
            </w:r>
            <w:r>
              <w:rPr>
                <w:noProof/>
                <w:webHidden/>
              </w:rPr>
              <w:fldChar w:fldCharType="begin"/>
            </w:r>
            <w:r>
              <w:rPr>
                <w:noProof/>
                <w:webHidden/>
              </w:rPr>
              <w:instrText xml:space="preserve"> PAGEREF _Toc103072687 \h </w:instrText>
            </w:r>
            <w:r>
              <w:rPr>
                <w:noProof/>
                <w:webHidden/>
              </w:rPr>
            </w:r>
            <w:r>
              <w:rPr>
                <w:noProof/>
                <w:webHidden/>
              </w:rPr>
              <w:fldChar w:fldCharType="separate"/>
            </w:r>
            <w:r>
              <w:rPr>
                <w:noProof/>
                <w:webHidden/>
              </w:rPr>
              <w:t>3</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8" w:history="1">
            <w:r w:rsidRPr="009B7065">
              <w:rPr>
                <w:rStyle w:val="Hyperlink"/>
                <w:noProof/>
              </w:rPr>
              <w:t>Hvad er push?</w:t>
            </w:r>
            <w:r>
              <w:rPr>
                <w:noProof/>
                <w:webHidden/>
              </w:rPr>
              <w:tab/>
            </w:r>
            <w:r>
              <w:rPr>
                <w:noProof/>
                <w:webHidden/>
              </w:rPr>
              <w:fldChar w:fldCharType="begin"/>
            </w:r>
            <w:r>
              <w:rPr>
                <w:noProof/>
                <w:webHidden/>
              </w:rPr>
              <w:instrText xml:space="preserve"> PAGEREF _Toc103072688 \h </w:instrText>
            </w:r>
            <w:r>
              <w:rPr>
                <w:noProof/>
                <w:webHidden/>
              </w:rPr>
            </w:r>
            <w:r>
              <w:rPr>
                <w:noProof/>
                <w:webHidden/>
              </w:rPr>
              <w:fldChar w:fldCharType="separate"/>
            </w:r>
            <w:r>
              <w:rPr>
                <w:noProof/>
                <w:webHidden/>
              </w:rPr>
              <w:t>3</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89" w:history="1">
            <w:r w:rsidRPr="009B7065">
              <w:rPr>
                <w:rStyle w:val="Hyperlink"/>
                <w:noProof/>
              </w:rPr>
              <w:t>Hvad er clone?</w:t>
            </w:r>
            <w:r>
              <w:rPr>
                <w:noProof/>
                <w:webHidden/>
              </w:rPr>
              <w:tab/>
            </w:r>
            <w:r>
              <w:rPr>
                <w:noProof/>
                <w:webHidden/>
              </w:rPr>
              <w:fldChar w:fldCharType="begin"/>
            </w:r>
            <w:r>
              <w:rPr>
                <w:noProof/>
                <w:webHidden/>
              </w:rPr>
              <w:instrText xml:space="preserve"> PAGEREF _Toc103072689 \h </w:instrText>
            </w:r>
            <w:r>
              <w:rPr>
                <w:noProof/>
                <w:webHidden/>
              </w:rPr>
            </w:r>
            <w:r>
              <w:rPr>
                <w:noProof/>
                <w:webHidden/>
              </w:rPr>
              <w:fldChar w:fldCharType="separate"/>
            </w:r>
            <w:r>
              <w:rPr>
                <w:noProof/>
                <w:webHidden/>
              </w:rPr>
              <w:t>3</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90" w:history="1">
            <w:r w:rsidRPr="009B7065">
              <w:rPr>
                <w:rStyle w:val="Hyperlink"/>
                <w:noProof/>
              </w:rPr>
              <w:t>Hvad for nogen programmer jeg bruget til opgaven</w:t>
            </w:r>
            <w:r>
              <w:rPr>
                <w:noProof/>
                <w:webHidden/>
              </w:rPr>
              <w:tab/>
            </w:r>
            <w:r>
              <w:rPr>
                <w:noProof/>
                <w:webHidden/>
              </w:rPr>
              <w:fldChar w:fldCharType="begin"/>
            </w:r>
            <w:r>
              <w:rPr>
                <w:noProof/>
                <w:webHidden/>
              </w:rPr>
              <w:instrText xml:space="preserve"> PAGEREF _Toc103072690 \h </w:instrText>
            </w:r>
            <w:r>
              <w:rPr>
                <w:noProof/>
                <w:webHidden/>
              </w:rPr>
            </w:r>
            <w:r>
              <w:rPr>
                <w:noProof/>
                <w:webHidden/>
              </w:rPr>
              <w:fldChar w:fldCharType="separate"/>
            </w:r>
            <w:r>
              <w:rPr>
                <w:noProof/>
                <w:webHidden/>
              </w:rPr>
              <w:t>4</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91" w:history="1">
            <w:r w:rsidRPr="009B7065">
              <w:rPr>
                <w:rStyle w:val="Hyperlink"/>
                <w:noProof/>
              </w:rPr>
              <w:t>Git Commands jeg har bruget er</w:t>
            </w:r>
            <w:r>
              <w:rPr>
                <w:noProof/>
                <w:webHidden/>
              </w:rPr>
              <w:tab/>
            </w:r>
            <w:r>
              <w:rPr>
                <w:noProof/>
                <w:webHidden/>
              </w:rPr>
              <w:fldChar w:fldCharType="begin"/>
            </w:r>
            <w:r>
              <w:rPr>
                <w:noProof/>
                <w:webHidden/>
              </w:rPr>
              <w:instrText xml:space="preserve"> PAGEREF _Toc103072691 \h </w:instrText>
            </w:r>
            <w:r>
              <w:rPr>
                <w:noProof/>
                <w:webHidden/>
              </w:rPr>
            </w:r>
            <w:r>
              <w:rPr>
                <w:noProof/>
                <w:webHidden/>
              </w:rPr>
              <w:fldChar w:fldCharType="separate"/>
            </w:r>
            <w:r>
              <w:rPr>
                <w:noProof/>
                <w:webHidden/>
              </w:rPr>
              <w:t>4</w:t>
            </w:r>
            <w:r>
              <w:rPr>
                <w:noProof/>
                <w:webHidden/>
              </w:rPr>
              <w:fldChar w:fldCharType="end"/>
            </w:r>
          </w:hyperlink>
        </w:p>
        <w:p w:rsidR="006429E7" w:rsidRDefault="006429E7">
          <w:pPr>
            <w:pStyle w:val="Indholdsfortegnelse1"/>
            <w:tabs>
              <w:tab w:val="right" w:leader="dot" w:pos="8296"/>
            </w:tabs>
            <w:rPr>
              <w:rFonts w:eastAsiaTheme="minorEastAsia"/>
              <w:noProof/>
              <w:color w:val="auto"/>
              <w:lang w:eastAsia="da-DK"/>
            </w:rPr>
          </w:pPr>
          <w:hyperlink w:anchor="_Toc103072692" w:history="1">
            <w:r w:rsidRPr="009B7065">
              <w:rPr>
                <w:rStyle w:val="Hyperlink"/>
                <w:noProof/>
              </w:rPr>
              <w:t>Links til hjemmesiden samt til program koden</w:t>
            </w:r>
            <w:r>
              <w:rPr>
                <w:noProof/>
                <w:webHidden/>
              </w:rPr>
              <w:tab/>
            </w:r>
            <w:r>
              <w:rPr>
                <w:noProof/>
                <w:webHidden/>
              </w:rPr>
              <w:fldChar w:fldCharType="begin"/>
            </w:r>
            <w:r>
              <w:rPr>
                <w:noProof/>
                <w:webHidden/>
              </w:rPr>
              <w:instrText xml:space="preserve"> PAGEREF _Toc103072692 \h </w:instrText>
            </w:r>
            <w:r>
              <w:rPr>
                <w:noProof/>
                <w:webHidden/>
              </w:rPr>
            </w:r>
            <w:r>
              <w:rPr>
                <w:noProof/>
                <w:webHidden/>
              </w:rPr>
              <w:fldChar w:fldCharType="separate"/>
            </w:r>
            <w:r>
              <w:rPr>
                <w:noProof/>
                <w:webHidden/>
              </w:rPr>
              <w:t>4</w:t>
            </w:r>
            <w:r>
              <w:rPr>
                <w:noProof/>
                <w:webHidden/>
              </w:rPr>
              <w:fldChar w:fldCharType="end"/>
            </w:r>
          </w:hyperlink>
        </w:p>
        <w:p w:rsidR="006429E7" w:rsidRDefault="006429E7">
          <w:pPr>
            <w:pStyle w:val="Indholdsfortegnelse3"/>
            <w:tabs>
              <w:tab w:val="right" w:leader="dot" w:pos="8296"/>
            </w:tabs>
            <w:rPr>
              <w:rFonts w:eastAsiaTheme="minorEastAsia"/>
              <w:noProof/>
              <w:color w:val="auto"/>
              <w:lang w:eastAsia="da-DK"/>
            </w:rPr>
          </w:pPr>
          <w:hyperlink w:anchor="_Toc103072693" w:history="1">
            <w:r w:rsidRPr="009B7065">
              <w:rPr>
                <w:rStyle w:val="Hyperlink"/>
                <w:noProof/>
              </w:rPr>
              <w:t>Konklusion</w:t>
            </w:r>
            <w:r>
              <w:rPr>
                <w:noProof/>
                <w:webHidden/>
              </w:rPr>
              <w:tab/>
            </w:r>
            <w:r>
              <w:rPr>
                <w:noProof/>
                <w:webHidden/>
              </w:rPr>
              <w:fldChar w:fldCharType="begin"/>
            </w:r>
            <w:r>
              <w:rPr>
                <w:noProof/>
                <w:webHidden/>
              </w:rPr>
              <w:instrText xml:space="preserve"> PAGEREF _Toc103072693 \h </w:instrText>
            </w:r>
            <w:r>
              <w:rPr>
                <w:noProof/>
                <w:webHidden/>
              </w:rPr>
            </w:r>
            <w:r>
              <w:rPr>
                <w:noProof/>
                <w:webHidden/>
              </w:rPr>
              <w:fldChar w:fldCharType="separate"/>
            </w:r>
            <w:r>
              <w:rPr>
                <w:noProof/>
                <w:webHidden/>
              </w:rPr>
              <w:t>4</w:t>
            </w:r>
            <w:r>
              <w:rPr>
                <w:noProof/>
                <w:webHidden/>
              </w:rPr>
              <w:fldChar w:fldCharType="end"/>
            </w:r>
          </w:hyperlink>
        </w:p>
        <w:p w:rsidR="006429E7" w:rsidRDefault="006429E7">
          <w:pPr>
            <w:pStyle w:val="Indholdsfortegnelse1"/>
            <w:tabs>
              <w:tab w:val="right" w:leader="dot" w:pos="8296"/>
            </w:tabs>
            <w:rPr>
              <w:rFonts w:eastAsiaTheme="minorEastAsia"/>
              <w:noProof/>
              <w:color w:val="auto"/>
              <w:lang w:eastAsia="da-DK"/>
            </w:rPr>
          </w:pPr>
          <w:hyperlink w:anchor="_Toc103072694" w:history="1">
            <w:r w:rsidRPr="009B7065">
              <w:rPr>
                <w:rStyle w:val="Hyperlink"/>
                <w:noProof/>
              </w:rPr>
              <w:t>Logbog</w:t>
            </w:r>
            <w:r>
              <w:rPr>
                <w:noProof/>
                <w:webHidden/>
              </w:rPr>
              <w:tab/>
            </w:r>
            <w:r>
              <w:rPr>
                <w:noProof/>
                <w:webHidden/>
              </w:rPr>
              <w:fldChar w:fldCharType="begin"/>
            </w:r>
            <w:r>
              <w:rPr>
                <w:noProof/>
                <w:webHidden/>
              </w:rPr>
              <w:instrText xml:space="preserve"> PAGEREF _Toc103072694 \h </w:instrText>
            </w:r>
            <w:r>
              <w:rPr>
                <w:noProof/>
                <w:webHidden/>
              </w:rPr>
            </w:r>
            <w:r>
              <w:rPr>
                <w:noProof/>
                <w:webHidden/>
              </w:rPr>
              <w:fldChar w:fldCharType="separate"/>
            </w:r>
            <w:r>
              <w:rPr>
                <w:noProof/>
                <w:webHidden/>
              </w:rPr>
              <w:t>5</w:t>
            </w:r>
            <w:r>
              <w:rPr>
                <w:noProof/>
                <w:webHidden/>
              </w:rPr>
              <w:fldChar w:fldCharType="end"/>
            </w:r>
          </w:hyperlink>
        </w:p>
        <w:p w:rsidR="001A3627" w:rsidRDefault="001A3627">
          <w:r>
            <w:rPr>
              <w:b/>
              <w:bCs/>
            </w:rPr>
            <w:fldChar w:fldCharType="end"/>
          </w:r>
        </w:p>
      </w:sdtContent>
    </w:sdt>
    <w:p w:rsidR="001A3627" w:rsidRDefault="001A3627" w:rsidP="00C6554A">
      <w:pPr>
        <w:pStyle w:val="Kontaktoplysninger"/>
      </w:pPr>
    </w:p>
    <w:p w:rsidR="001A3627" w:rsidRDefault="001A3627" w:rsidP="00C6554A">
      <w:pPr>
        <w:pStyle w:val="Kontaktoplysninger"/>
      </w:pPr>
    </w:p>
    <w:p w:rsidR="00F634CE" w:rsidRDefault="00F634CE" w:rsidP="00C6554A">
      <w:pPr>
        <w:pStyle w:val="Kontaktoplysninger"/>
      </w:pPr>
    </w:p>
    <w:p w:rsidR="001A3627" w:rsidRDefault="001A3627" w:rsidP="00AF472E">
      <w:pPr>
        <w:pStyle w:val="Kontaktoplysninger"/>
        <w:jc w:val="left"/>
      </w:pPr>
    </w:p>
    <w:p w:rsidR="001A3627" w:rsidRDefault="004D6AF2" w:rsidP="00F634CE">
      <w:pPr>
        <w:pStyle w:val="Overskrift1"/>
        <w:jc w:val="center"/>
      </w:pPr>
      <w:bookmarkStart w:id="1" w:name="_Toc103072677"/>
      <w:r>
        <w:t>Intro</w:t>
      </w:r>
      <w:r w:rsidR="0002249F">
        <w:t>.</w:t>
      </w:r>
      <w:bookmarkEnd w:id="1"/>
    </w:p>
    <w:p w:rsidR="0002249F" w:rsidRDefault="004D6AF2" w:rsidP="004D6AF2">
      <w:r>
        <w:t xml:space="preserve">i den her opgave vil jeg forklar lidt om html og </w:t>
      </w:r>
      <w:r w:rsidR="0002249F">
        <w:t xml:space="preserve">hvad det betyder og hvad det bruges til samt </w:t>
      </w:r>
      <w:r>
        <w:t>hvad github er og hvad det bruges til</w:t>
      </w:r>
      <w:r w:rsidR="0002249F">
        <w:t>.</w:t>
      </w:r>
    </w:p>
    <w:p w:rsidR="004D6AF2" w:rsidRDefault="004D6AF2" w:rsidP="004D6AF2">
      <w:r>
        <w:t xml:space="preserve"> og hvad pull og push er til samt clone og en masse andre del om de forskellig koder der blev brugt til den index fil jeg har lave og hvorfor.</w:t>
      </w:r>
    </w:p>
    <w:p w:rsidR="00E4740B" w:rsidRPr="004D6AF2" w:rsidRDefault="00E4740B" w:rsidP="004D6AF2">
      <w:r>
        <w:lastRenderedPageBreak/>
        <w:t>Sam vil jeg vise jer hvordan min CV hjemme side ser ud og prøve at forklar hvordan min program kildekode virker samt hvilket programmer jeg har bruget til opgaven for at løse den</w:t>
      </w:r>
    </w:p>
    <w:p w:rsidR="00E4740B" w:rsidRPr="00E4740B" w:rsidRDefault="001A3627" w:rsidP="00E4740B">
      <w:pPr>
        <w:pStyle w:val="Overskrift1"/>
        <w:jc w:val="center"/>
      </w:pPr>
      <w:bookmarkStart w:id="2" w:name="_Toc103072678"/>
      <w:r>
        <w:t>Hvad er html</w:t>
      </w:r>
      <w:r w:rsidR="0002249F">
        <w:t>.</w:t>
      </w:r>
      <w:bookmarkEnd w:id="2"/>
    </w:p>
    <w:p w:rsidR="002C74C0" w:rsidRDefault="008F3CD0">
      <w:r w:rsidRPr="008F3CD0">
        <w:t>HTML</w:t>
      </w:r>
      <w:r w:rsidR="009C3867">
        <w:t xml:space="preserve"> </w:t>
      </w:r>
      <w:r w:rsidRPr="008F3CD0">
        <w:t>er et opmærkings sprog der primært har til formal at få text og billeder på en hjemmeside til at virke som links til andre html sider markup betyder at opmærke, og html yil at strukturere hjemmesider og bestemme udseendet</w:t>
      </w:r>
    </w:p>
    <w:p w:rsidR="00AF472E" w:rsidRDefault="00AF472E"/>
    <w:p w:rsidR="00AF472E" w:rsidRDefault="00AF472E"/>
    <w:p w:rsidR="00E05BA0" w:rsidRDefault="00E05BA0" w:rsidP="00E05BA0">
      <w:pPr>
        <w:pStyle w:val="Overskrift3"/>
        <w:jc w:val="center"/>
      </w:pPr>
      <w:bookmarkStart w:id="3" w:name="_Toc103072679"/>
      <w:r>
        <w:t>Hvad står HTML for</w:t>
      </w:r>
      <w:r w:rsidR="0002249F">
        <w:t>.</w:t>
      </w:r>
      <w:bookmarkEnd w:id="3"/>
    </w:p>
    <w:p w:rsidR="0002249F" w:rsidRDefault="0002249F" w:rsidP="0002249F">
      <w:r>
        <w:t xml:space="preserve">H.T.M.L er en forkortelse af </w:t>
      </w:r>
      <w:r w:rsidRPr="008F3CD0">
        <w:t>Hyper Text Markup Language</w:t>
      </w:r>
      <w:r>
        <w:t xml:space="preserve"> istedfor at skulle skrive </w:t>
      </w:r>
      <w:r w:rsidRPr="008F3CD0">
        <w:t>Hyper Text Markup Language</w:t>
      </w:r>
      <w:r>
        <w:t xml:space="preserve"> bruger man bare de først bogstave</w:t>
      </w:r>
      <w:r w:rsidR="009E0A96">
        <w:t>r i hvert ord så der for man</w:t>
      </w:r>
      <w:r>
        <w:t xml:space="preserve"> HTML.</w:t>
      </w:r>
    </w:p>
    <w:p w:rsidR="0002249F" w:rsidRDefault="0002249F" w:rsidP="0002249F">
      <w:pPr>
        <w:pStyle w:val="Overskrift3"/>
        <w:jc w:val="center"/>
      </w:pPr>
      <w:bookmarkStart w:id="4" w:name="_Toc103072680"/>
      <w:r>
        <w:t>Hvad bruger man det til.</w:t>
      </w:r>
      <w:bookmarkEnd w:id="4"/>
    </w:p>
    <w:p w:rsidR="0069741A" w:rsidRDefault="0002249F" w:rsidP="0002249F">
      <w:r>
        <w:t>HTML bruge til at opbygge hje</w:t>
      </w:r>
      <w:r w:rsidR="00FF5181">
        <w:t>mmesider med både text og billedere</w:t>
      </w:r>
      <w:r>
        <w:t xml:space="preserve"> og til t lave links til andre html sider</w:t>
      </w:r>
      <w:r w:rsidR="00B36691">
        <w:t xml:space="preserve"> man bruger det også til hvis man skal lave plugin til spil eller andre programmer hvor det er et krav at der bliver bruget index.html filer</w:t>
      </w:r>
    </w:p>
    <w:p w:rsidR="0069741A" w:rsidRDefault="0069741A" w:rsidP="0069741A">
      <w:pPr>
        <w:pStyle w:val="Overskrift3"/>
        <w:jc w:val="center"/>
      </w:pPr>
      <w:bookmarkStart w:id="5" w:name="_Toc103072681"/>
      <w:r>
        <w:t>Hvornår kom Html til</w:t>
      </w:r>
      <w:bookmarkEnd w:id="5"/>
    </w:p>
    <w:p w:rsidR="00AF472E" w:rsidRDefault="0069741A" w:rsidP="0069741A">
      <w:r>
        <w:t>Html kom ud i 1995 som html 1.0 og siden er der kommet flere version af html ud den sidste ny hedder html 5 men der er både html 1.1 og 2.1 og 3.2 og 4.0 dog er det mest html 5 vi bruger da den har en nye grænsefalde og har fået fjernet nogle af de forældede elementer fra html 4.0 samt er der blevet til føjet nogen ny elementer som er Article, aside, audio, canvas, video osv. De forældede elementer er acroym, applet, basefont</w:t>
      </w:r>
      <w:r w:rsidR="00F634CE">
        <w:t>, big, center, osv.</w:t>
      </w:r>
    </w:p>
    <w:p w:rsidR="00AF472E" w:rsidRDefault="00AF472E" w:rsidP="00AF472E">
      <w:pPr>
        <w:pStyle w:val="Overskrift3"/>
        <w:jc w:val="center"/>
      </w:pPr>
      <w:bookmarkStart w:id="6" w:name="_Toc103072682"/>
      <w:r>
        <w:t>HTML kode</w:t>
      </w:r>
      <w:bookmarkEnd w:id="6"/>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808080"/>
          <w:sz w:val="21"/>
          <w:szCs w:val="21"/>
          <w:lang w:val="en-US" w:eastAsia="da-DK"/>
        </w:rPr>
        <w:t>&lt;!</w:t>
      </w:r>
      <w:r w:rsidRPr="00AF472E">
        <w:rPr>
          <w:rFonts w:ascii="Consolas" w:eastAsia="Times New Roman" w:hAnsi="Consolas" w:cs="Times New Roman"/>
          <w:color w:val="569CD6"/>
          <w:sz w:val="21"/>
          <w:szCs w:val="21"/>
          <w:lang w:val="en-US" w:eastAsia="da-DK"/>
        </w:rPr>
        <w:t>DOCTYPE</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html</w:t>
      </w:r>
      <w:r w:rsidRPr="00AF472E">
        <w:rPr>
          <w:rFonts w:ascii="Consolas" w:eastAsia="Times New Roman" w:hAnsi="Consolas" w:cs="Times New Roman"/>
          <w:color w:val="808080"/>
          <w:sz w:val="21"/>
          <w:szCs w:val="21"/>
          <w:lang w:val="en-US" w:eastAsia="da-DK"/>
        </w:rPr>
        <w:t>&gt;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808080"/>
          <w:sz w:val="21"/>
          <w:szCs w:val="21"/>
          <w:lang w:val="en-US" w:eastAsia="da-DK"/>
        </w:rPr>
        <w:t>&lt;</w:t>
      </w:r>
      <w:r w:rsidRPr="00AF472E">
        <w:rPr>
          <w:rFonts w:ascii="Consolas" w:eastAsia="Times New Roman" w:hAnsi="Consolas" w:cs="Times New Roman"/>
          <w:color w:val="569CD6"/>
          <w:sz w:val="21"/>
          <w:szCs w:val="21"/>
          <w:lang w:val="en-US" w:eastAsia="da-DK"/>
        </w:rPr>
        <w:t>html</w:t>
      </w:r>
      <w:r w:rsidRPr="00AF472E">
        <w:rPr>
          <w:rFonts w:ascii="Consolas" w:eastAsia="Times New Roman" w:hAnsi="Consolas" w:cs="Times New Roman"/>
          <w:color w:val="808080"/>
          <w:sz w:val="21"/>
          <w:szCs w:val="21"/>
          <w:lang w:val="en-US" w:eastAsia="da-DK"/>
        </w:rPr>
        <w:t>&gt;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808080"/>
          <w:sz w:val="21"/>
          <w:szCs w:val="21"/>
          <w:lang w:val="en-US" w:eastAsia="da-DK"/>
        </w:rPr>
        <w:t>&lt;</w:t>
      </w:r>
      <w:r w:rsidRPr="00AF472E">
        <w:rPr>
          <w:rFonts w:ascii="Consolas" w:eastAsia="Times New Roman" w:hAnsi="Consolas" w:cs="Times New Roman"/>
          <w:color w:val="569CD6"/>
          <w:sz w:val="21"/>
          <w:szCs w:val="21"/>
          <w:lang w:val="en-US" w:eastAsia="da-DK"/>
        </w:rPr>
        <w:t>head</w:t>
      </w:r>
      <w:r w:rsidRPr="00AF472E">
        <w:rPr>
          <w:rFonts w:ascii="Consolas" w:eastAsia="Times New Roman" w:hAnsi="Consolas" w:cs="Times New Roman"/>
          <w:color w:val="808080"/>
          <w:sz w:val="21"/>
          <w:szCs w:val="21"/>
          <w:lang w:val="en-US" w:eastAsia="da-DK"/>
        </w:rPr>
        <w:t>&gt;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808080"/>
          <w:sz w:val="21"/>
          <w:szCs w:val="21"/>
          <w:lang w:val="en-US" w:eastAsia="da-DK"/>
        </w:rPr>
        <w:t>&lt;</w:t>
      </w:r>
      <w:r w:rsidRPr="00AF472E">
        <w:rPr>
          <w:rFonts w:ascii="Consolas" w:eastAsia="Times New Roman" w:hAnsi="Consolas" w:cs="Times New Roman"/>
          <w:color w:val="569CD6"/>
          <w:sz w:val="21"/>
          <w:szCs w:val="21"/>
          <w:lang w:val="en-US" w:eastAsia="da-DK"/>
        </w:rPr>
        <w:t>meta</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name</w:t>
      </w:r>
      <w:r w:rsidRPr="00AF472E">
        <w:rPr>
          <w:rFonts w:ascii="Consolas" w:eastAsia="Times New Roman" w:hAnsi="Consolas" w:cs="Times New Roman"/>
          <w:color w:val="D4D4D4"/>
          <w:sz w:val="21"/>
          <w:szCs w:val="21"/>
          <w:lang w:val="en-US" w:eastAsia="da-DK"/>
        </w:rPr>
        <w:t>=</w:t>
      </w:r>
      <w:r w:rsidRPr="00AF472E">
        <w:rPr>
          <w:rFonts w:ascii="Consolas" w:eastAsia="Times New Roman" w:hAnsi="Consolas" w:cs="Times New Roman"/>
          <w:color w:val="CE9178"/>
          <w:sz w:val="21"/>
          <w:szCs w:val="21"/>
          <w:lang w:val="en-US" w:eastAsia="da-DK"/>
        </w:rPr>
        <w:t>"viewport"</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content</w:t>
      </w:r>
      <w:r w:rsidRPr="00AF472E">
        <w:rPr>
          <w:rFonts w:ascii="Consolas" w:eastAsia="Times New Roman" w:hAnsi="Consolas" w:cs="Times New Roman"/>
          <w:color w:val="D4D4D4"/>
          <w:sz w:val="21"/>
          <w:szCs w:val="21"/>
          <w:lang w:val="en-US" w:eastAsia="da-DK"/>
        </w:rPr>
        <w:t>=</w:t>
      </w:r>
      <w:r w:rsidRPr="00AF472E">
        <w:rPr>
          <w:rFonts w:ascii="Consolas" w:eastAsia="Times New Roman" w:hAnsi="Consolas" w:cs="Times New Roman"/>
          <w:color w:val="CE9178"/>
          <w:sz w:val="21"/>
          <w:szCs w:val="21"/>
          <w:lang w:val="en-US" w:eastAsia="da-DK"/>
        </w:rPr>
        <w:t>"width=device-width, initial-scale=1"</w:t>
      </w:r>
      <w:r w:rsidRPr="00AF472E">
        <w:rPr>
          <w:rFonts w:ascii="Consolas" w:eastAsia="Times New Roman" w:hAnsi="Consolas" w:cs="Times New Roman"/>
          <w:color w:val="808080"/>
          <w:sz w:val="21"/>
          <w:szCs w:val="21"/>
          <w:lang w:val="en-US" w:eastAsia="da-DK"/>
        </w:rPr>
        <w:t>&gt;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808080"/>
          <w:sz w:val="21"/>
          <w:szCs w:val="21"/>
          <w:lang w:val="en-US" w:eastAsia="da-DK"/>
        </w:rPr>
        <w:t>&lt;</w:t>
      </w:r>
      <w:r w:rsidRPr="00AF472E">
        <w:rPr>
          <w:rFonts w:ascii="Consolas" w:eastAsia="Times New Roman" w:hAnsi="Consolas" w:cs="Times New Roman"/>
          <w:color w:val="569CD6"/>
          <w:sz w:val="21"/>
          <w:szCs w:val="21"/>
          <w:lang w:val="en-US" w:eastAsia="da-DK"/>
        </w:rPr>
        <w:t>style</w:t>
      </w:r>
      <w:r w:rsidRPr="00AF472E">
        <w:rPr>
          <w:rFonts w:ascii="Consolas" w:eastAsia="Times New Roman" w:hAnsi="Consolas" w:cs="Times New Roman"/>
          <w:color w:val="808080"/>
          <w:sz w:val="21"/>
          <w:szCs w:val="21"/>
          <w:lang w:val="en-US" w:eastAsia="da-DK"/>
        </w:rPr>
        <w:t>&gt;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7BA7D"/>
          <w:sz w:val="21"/>
          <w:szCs w:val="21"/>
          <w:lang w:val="en-US" w:eastAsia="da-DK"/>
        </w:rPr>
        <w:t>.collapsible</w:t>
      </w:r>
      <w:r w:rsidRPr="00AF472E">
        <w:rPr>
          <w:rFonts w:ascii="Consolas" w:eastAsia="Times New Roman" w:hAnsi="Consolas" w:cs="Times New Roman"/>
          <w:color w:val="D4D4D4"/>
          <w:sz w:val="21"/>
          <w:szCs w:val="21"/>
          <w:lang w:val="en-US" w:eastAsia="da-DK"/>
        </w:rPr>
        <w:t xml:space="preserve"> {</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background-color</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DCDCAA"/>
          <w:sz w:val="21"/>
          <w:szCs w:val="21"/>
          <w:lang w:val="en-US" w:eastAsia="da-DK"/>
        </w:rPr>
        <w:t>rgb</w:t>
      </w:r>
      <w:r w:rsidRPr="00AF472E">
        <w:rPr>
          <w:rFonts w:ascii="Consolas" w:eastAsia="Times New Roman" w:hAnsi="Consolas" w:cs="Times New Roman"/>
          <w:color w:val="D4D4D4"/>
          <w:sz w:val="21"/>
          <w:szCs w:val="21"/>
          <w:lang w:val="en-US" w:eastAsia="da-DK"/>
        </w:rPr>
        <w:t>(</w:t>
      </w:r>
      <w:r w:rsidRPr="00AF472E">
        <w:rPr>
          <w:rFonts w:ascii="Consolas" w:eastAsia="Times New Roman" w:hAnsi="Consolas" w:cs="Times New Roman"/>
          <w:color w:val="B5CEA8"/>
          <w:sz w:val="21"/>
          <w:szCs w:val="21"/>
          <w:lang w:val="en-US" w:eastAsia="da-DK"/>
        </w:rPr>
        <w:t>85</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B5CEA8"/>
          <w:sz w:val="21"/>
          <w:szCs w:val="21"/>
          <w:lang w:val="en-US" w:eastAsia="da-DK"/>
        </w:rPr>
        <w:t>84</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B5CEA8"/>
          <w:sz w:val="21"/>
          <w:szCs w:val="21"/>
          <w:lang w:val="en-US" w:eastAsia="da-DK"/>
        </w:rPr>
        <w:t>84</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color</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DCDCAA"/>
          <w:sz w:val="21"/>
          <w:szCs w:val="21"/>
          <w:lang w:val="en-US" w:eastAsia="da-DK"/>
        </w:rPr>
        <w:t>rgb</w:t>
      </w:r>
      <w:r w:rsidRPr="00AF472E">
        <w:rPr>
          <w:rFonts w:ascii="Consolas" w:eastAsia="Times New Roman" w:hAnsi="Consolas" w:cs="Times New Roman"/>
          <w:color w:val="D4D4D4"/>
          <w:sz w:val="21"/>
          <w:szCs w:val="21"/>
          <w:lang w:val="en-US" w:eastAsia="da-DK"/>
        </w:rPr>
        <w:t>(</w:t>
      </w:r>
      <w:r w:rsidRPr="00AF472E">
        <w:rPr>
          <w:rFonts w:ascii="Consolas" w:eastAsia="Times New Roman" w:hAnsi="Consolas" w:cs="Times New Roman"/>
          <w:color w:val="B5CEA8"/>
          <w:sz w:val="21"/>
          <w:szCs w:val="21"/>
          <w:lang w:val="en-US" w:eastAsia="da-DK"/>
        </w:rPr>
        <w:t>133</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B5CEA8"/>
          <w:sz w:val="21"/>
          <w:szCs w:val="21"/>
          <w:lang w:val="en-US" w:eastAsia="da-DK"/>
        </w:rPr>
        <w:t>130</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B5CEA8"/>
          <w:sz w:val="21"/>
          <w:szCs w:val="21"/>
          <w:lang w:val="en-US" w:eastAsia="da-DK"/>
        </w:rPr>
        <w:t>130</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cursor</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CE9178"/>
          <w:sz w:val="21"/>
          <w:szCs w:val="21"/>
          <w:lang w:val="en-US" w:eastAsia="da-DK"/>
        </w:rPr>
        <w:t>pointer</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padding</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B5CEA8"/>
          <w:sz w:val="21"/>
          <w:szCs w:val="21"/>
          <w:lang w:val="en-US" w:eastAsia="da-DK"/>
        </w:rPr>
        <w:t>18px</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width</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B5CEA8"/>
          <w:sz w:val="21"/>
          <w:szCs w:val="21"/>
          <w:lang w:val="en-US" w:eastAsia="da-DK"/>
        </w:rPr>
        <w:t>100%</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border</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CE9178"/>
          <w:sz w:val="21"/>
          <w:szCs w:val="21"/>
          <w:lang w:val="en-US" w:eastAsia="da-DK"/>
        </w:rPr>
        <w:t>none</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text-align</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CE9178"/>
          <w:sz w:val="21"/>
          <w:szCs w:val="21"/>
          <w:lang w:val="en-US" w:eastAsia="da-DK"/>
        </w:rPr>
        <w:t>left</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lastRenderedPageBreak/>
        <w:t xml:space="preserve">  </w:t>
      </w:r>
      <w:r w:rsidRPr="00AF472E">
        <w:rPr>
          <w:rFonts w:ascii="Consolas" w:eastAsia="Times New Roman" w:hAnsi="Consolas" w:cs="Times New Roman"/>
          <w:color w:val="9CDCFE"/>
          <w:sz w:val="21"/>
          <w:szCs w:val="21"/>
          <w:lang w:val="en-US" w:eastAsia="da-DK"/>
        </w:rPr>
        <w:t>outline</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CE9178"/>
          <w:sz w:val="21"/>
          <w:szCs w:val="21"/>
          <w:lang w:val="en-US" w:eastAsia="da-DK"/>
        </w:rPr>
        <w:t>none</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val="en-US" w:eastAsia="da-DK"/>
        </w:rPr>
      </w:pP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9CDCFE"/>
          <w:sz w:val="21"/>
          <w:szCs w:val="21"/>
          <w:lang w:val="en-US" w:eastAsia="da-DK"/>
        </w:rPr>
        <w:t>font-size</w:t>
      </w:r>
      <w:r w:rsidRPr="00AF472E">
        <w:rPr>
          <w:rFonts w:ascii="Consolas" w:eastAsia="Times New Roman" w:hAnsi="Consolas" w:cs="Times New Roman"/>
          <w:color w:val="D4D4D4"/>
          <w:sz w:val="21"/>
          <w:szCs w:val="21"/>
          <w:lang w:val="en-US" w:eastAsia="da-DK"/>
        </w:rPr>
        <w:t xml:space="preserve">: </w:t>
      </w:r>
      <w:r w:rsidRPr="00AF472E">
        <w:rPr>
          <w:rFonts w:ascii="Consolas" w:eastAsia="Times New Roman" w:hAnsi="Consolas" w:cs="Times New Roman"/>
          <w:color w:val="B5CEA8"/>
          <w:sz w:val="21"/>
          <w:szCs w:val="21"/>
          <w:lang w:val="en-US" w:eastAsia="da-DK"/>
        </w:rPr>
        <w:t>15px</w:t>
      </w:r>
      <w:r w:rsidRPr="00AF472E">
        <w:rPr>
          <w:rFonts w:ascii="Consolas" w:eastAsia="Times New Roman" w:hAnsi="Consolas" w:cs="Times New Roman"/>
          <w:color w:val="D4D4D4"/>
          <w:sz w:val="21"/>
          <w:szCs w:val="21"/>
          <w:lang w:val="en-US" w:eastAsia="da-DK"/>
        </w:rPr>
        <w:t>;</w:t>
      </w:r>
    </w:p>
    <w:p w:rsidR="00AF472E" w:rsidRPr="00AF472E" w:rsidRDefault="00AF472E" w:rsidP="00AF472E">
      <w:pPr>
        <w:shd w:val="clear" w:color="auto" w:fill="1E1E1E"/>
        <w:spacing w:before="0" w:after="0" w:line="285" w:lineRule="atLeast"/>
        <w:rPr>
          <w:rFonts w:ascii="Consolas" w:eastAsia="Times New Roman" w:hAnsi="Consolas" w:cs="Times New Roman"/>
          <w:color w:val="D4D4D4"/>
          <w:sz w:val="21"/>
          <w:szCs w:val="21"/>
          <w:lang w:eastAsia="da-DK"/>
        </w:rPr>
      </w:pPr>
      <w:r w:rsidRPr="00AF472E">
        <w:rPr>
          <w:rFonts w:ascii="Consolas" w:eastAsia="Times New Roman" w:hAnsi="Consolas" w:cs="Times New Roman"/>
          <w:color w:val="D4D4D4"/>
          <w:sz w:val="21"/>
          <w:szCs w:val="21"/>
          <w:lang w:eastAsia="da-DK"/>
        </w:rPr>
        <w:t>}</w:t>
      </w:r>
    </w:p>
    <w:p w:rsidR="00AF472E" w:rsidRPr="00AF472E" w:rsidRDefault="00AF472E" w:rsidP="00AF472E"/>
    <w:p w:rsidR="00AF472E" w:rsidRPr="00AF472E" w:rsidRDefault="00F634CE" w:rsidP="00AF472E">
      <w:pPr>
        <w:pStyle w:val="Overskrift1"/>
        <w:jc w:val="center"/>
      </w:pPr>
      <w:bookmarkStart w:id="7" w:name="_Toc103072683"/>
      <w:r>
        <w:t>Hvad er Git</w:t>
      </w:r>
      <w:r w:rsidR="0015042C">
        <w:t>hub</w:t>
      </w:r>
      <w:r w:rsidR="0002249F">
        <w:t>.</w:t>
      </w:r>
      <w:bookmarkEnd w:id="7"/>
    </w:p>
    <w:p w:rsidR="00EF2A84" w:rsidRDefault="00EF2A84" w:rsidP="00EF2A84">
      <w:r>
        <w:t>Github er en udbyder af internethosting til softwareudvikling og versionskontrol</w:t>
      </w:r>
    </w:p>
    <w:p w:rsidR="00FF5181" w:rsidRDefault="00EF2A84" w:rsidP="0015042C">
      <w:r>
        <w:t>ved</w:t>
      </w:r>
      <w:r w:rsidR="009E0A96">
        <w:t xml:space="preserve"> hjælp af</w:t>
      </w:r>
      <w:r>
        <w:t xml:space="preserve"> </w:t>
      </w:r>
      <w:r w:rsidR="009E0A96">
        <w:t>Git</w:t>
      </w:r>
      <w:r>
        <w:t xml:space="preserve">. </w:t>
      </w:r>
      <w:r w:rsidR="009E27AD">
        <w:t xml:space="preserve">Github </w:t>
      </w:r>
      <w:r w:rsidR="00B92AD8">
        <w:t xml:space="preserve">bruger en webbaseret platform der indeholder </w:t>
      </w:r>
      <w:r w:rsidR="009E0A96">
        <w:t>Gits</w:t>
      </w:r>
      <w:r w:rsidR="00B92AD8">
        <w:t xml:space="preserve"> versioner </w:t>
      </w:r>
      <w:r w:rsidR="009E0A96">
        <w:t>kontrol</w:t>
      </w:r>
      <w:r w:rsidR="00B92AD8">
        <w:t xml:space="preserve"> </w:t>
      </w:r>
      <w:r w:rsidR="009E0A96">
        <w:t>funktioner</w:t>
      </w:r>
      <w:r w:rsidR="00B92AD8">
        <w:t xml:space="preserve"> så der kan laves </w:t>
      </w:r>
      <w:r w:rsidR="009E0A96">
        <w:t>samarbejde</w:t>
      </w:r>
      <w:r w:rsidR="00B92AD8">
        <w:t xml:space="preserve"> opgaver med en eller flere person.</w:t>
      </w:r>
    </w:p>
    <w:p w:rsidR="00FF5181" w:rsidRDefault="00FF5181" w:rsidP="00FF5181">
      <w:pPr>
        <w:pStyle w:val="Overskrift3"/>
        <w:jc w:val="center"/>
      </w:pPr>
      <w:bookmarkStart w:id="8" w:name="_Toc103072684"/>
      <w:r>
        <w:t xml:space="preserve">Hvornår er </w:t>
      </w:r>
      <w:r w:rsidR="00931C18">
        <w:t>GIT</w:t>
      </w:r>
      <w:r>
        <w:t xml:space="preserve"> lavet?</w:t>
      </w:r>
      <w:bookmarkEnd w:id="8"/>
    </w:p>
    <w:p w:rsidR="0015042C" w:rsidRDefault="00EF2A84" w:rsidP="0015042C">
      <w:r>
        <w:t xml:space="preserve">Git </w:t>
      </w:r>
      <w:r w:rsidR="006E7EA1">
        <w:t>komme frem i</w:t>
      </w:r>
      <w:r w:rsidR="009E0A96">
        <w:t xml:space="preserve"> 2008 og deres hovedkvarter ligg</w:t>
      </w:r>
      <w:r w:rsidR="006E7EA1">
        <w:t>er i San Francisco i Californien USA og de er datter seleskab af Microsoft.</w:t>
      </w:r>
    </w:p>
    <w:p w:rsidR="0015042C" w:rsidRPr="0015042C" w:rsidRDefault="0015042C" w:rsidP="0015042C">
      <w:pPr>
        <w:pStyle w:val="Overskrift3"/>
        <w:jc w:val="center"/>
      </w:pPr>
      <w:bookmarkStart w:id="9" w:name="_Toc103072685"/>
      <w:r>
        <w:t>hvad bruges det til</w:t>
      </w:r>
      <w:r w:rsidR="00FF5181">
        <w:t>?</w:t>
      </w:r>
      <w:bookmarkEnd w:id="9"/>
    </w:p>
    <w:p w:rsidR="00EF2A84" w:rsidRDefault="00EF2A84" w:rsidP="00EF2A84">
      <w:r>
        <w:t>Så hvis du nu har lavet noget og en anden skal se</w:t>
      </w:r>
      <w:r w:rsidR="00F634CE">
        <w:t xml:space="preserve"> på det kan du lægge det op på G</w:t>
      </w:r>
      <w:r>
        <w:t xml:space="preserve">ithub og </w:t>
      </w:r>
      <w:r w:rsidR="00596E05">
        <w:t>samtiden</w:t>
      </w:r>
      <w:r>
        <w:t xml:space="preserve"> arbejde med det og så se hvis der kommet nogen ændre i nogen af filer fra en af dem du arbejder sammen med</w:t>
      </w:r>
    </w:p>
    <w:p w:rsidR="004A1947" w:rsidRDefault="004A1947" w:rsidP="00EF2A84"/>
    <w:p w:rsidR="00FA3B77" w:rsidRDefault="00FA3B77" w:rsidP="00FA3B77">
      <w:pPr>
        <w:pStyle w:val="Overskrift3"/>
        <w:jc w:val="center"/>
      </w:pPr>
      <w:bookmarkStart w:id="10" w:name="_Toc103072686"/>
      <w:r>
        <w:t>Hvorfor er det godt at bruge github?</w:t>
      </w:r>
      <w:bookmarkEnd w:id="10"/>
    </w:p>
    <w:p w:rsidR="00FA3B77" w:rsidRPr="00FA3B77" w:rsidRDefault="00FA3B77" w:rsidP="00FA3B77">
      <w:r>
        <w:t xml:space="preserve">Hvorfor bruge github? </w:t>
      </w:r>
      <w:r w:rsidR="00000310">
        <w:t>Vi bruger github for at flere skal kun arbejde sammen da det gør det nemmer nå man arbejder i groupper samt hvis der flere ind over ind et program kode samt andre ting der måske skal fix.</w:t>
      </w:r>
    </w:p>
    <w:p w:rsidR="00ED65A9" w:rsidRDefault="00ED65A9" w:rsidP="00ED65A9"/>
    <w:p w:rsidR="006E7EA1" w:rsidRDefault="00ED65A9" w:rsidP="006E7EA1">
      <w:pPr>
        <w:pStyle w:val="Overskrift3"/>
        <w:jc w:val="center"/>
      </w:pPr>
      <w:bookmarkStart w:id="11" w:name="_Toc103072687"/>
      <w:r>
        <w:t>Hvad er pull</w:t>
      </w:r>
      <w:r w:rsidR="006E7EA1">
        <w:t>?</w:t>
      </w:r>
      <w:bookmarkEnd w:id="11"/>
    </w:p>
    <w:p w:rsidR="006E7EA1" w:rsidRPr="006E7EA1" w:rsidRDefault="006E7EA1" w:rsidP="006E7EA1">
      <w:r>
        <w:t>Pull er når du skal lave ændre i en kode eller en fil du har fået fra en anden fra person som har lagt det op på github</w:t>
      </w:r>
      <w:r w:rsidR="004B61CC">
        <w:t>’s hjemmeside som er github.com</w:t>
      </w:r>
    </w:p>
    <w:p w:rsidR="006E7EA1" w:rsidRDefault="006E7EA1" w:rsidP="006E7EA1"/>
    <w:p w:rsidR="006E7EA1" w:rsidRDefault="006E7EA1" w:rsidP="006E7EA1">
      <w:pPr>
        <w:pStyle w:val="Overskrift3"/>
        <w:jc w:val="center"/>
      </w:pPr>
      <w:bookmarkStart w:id="12" w:name="_Toc103072688"/>
      <w:r>
        <w:t>Hvad er push?</w:t>
      </w:r>
      <w:bookmarkEnd w:id="12"/>
    </w:p>
    <w:p w:rsidR="004A1947" w:rsidRDefault="004B61CC" w:rsidP="008676C7">
      <w:r>
        <w:t xml:space="preserve">Push er når du er færdig med det du skulle lave eller fix i de filer du kalder bruge et program der hedder </w:t>
      </w:r>
      <w:r w:rsidR="009E0A96">
        <w:t>Git</w:t>
      </w:r>
      <w:r>
        <w:t xml:space="preserve"> bash der skal du skrive </w:t>
      </w:r>
      <w:r w:rsidR="009E0A96">
        <w:t>Git</w:t>
      </w:r>
      <w:r>
        <w:t xml:space="preserve"> push for at få dem.</w:t>
      </w:r>
    </w:p>
    <w:p w:rsidR="004A1947" w:rsidRDefault="004A1947" w:rsidP="006E7EA1">
      <w:pPr>
        <w:pStyle w:val="Overskrift3"/>
        <w:jc w:val="center"/>
      </w:pPr>
    </w:p>
    <w:p w:rsidR="006E7EA1" w:rsidRPr="006E7EA1" w:rsidRDefault="006E7EA1" w:rsidP="006E7EA1">
      <w:pPr>
        <w:pStyle w:val="Overskrift3"/>
        <w:jc w:val="center"/>
      </w:pPr>
      <w:bookmarkStart w:id="13" w:name="_Toc103072689"/>
      <w:r>
        <w:t>Hvad er clone?</w:t>
      </w:r>
      <w:bookmarkEnd w:id="13"/>
    </w:p>
    <w:p w:rsidR="004A1947" w:rsidRDefault="004B61CC" w:rsidP="004B61CC">
      <w:r>
        <w:t xml:space="preserve">Git clone er når du </w:t>
      </w:r>
      <w:r w:rsidR="009E0A96">
        <w:t>clouer</w:t>
      </w:r>
      <w:r>
        <w:t xml:space="preserve"> nogen filer fra github så du har filer fra der </w:t>
      </w:r>
      <w:r w:rsidR="009E0A96">
        <w:t>sidste</w:t>
      </w:r>
      <w:r>
        <w:t xml:space="preserve"> var blive </w:t>
      </w:r>
      <w:r w:rsidR="009E0A96">
        <w:t>opdater</w:t>
      </w:r>
      <w:r w:rsidR="004A1947">
        <w:t xml:space="preserve"> i dem hvor du så kan arbejde vider i dem og upload til den Git hub du har fået dem til hvis du har tillades til det hvis det er din ejerne og det er en god ide at upload </w:t>
      </w:r>
      <w:r w:rsidR="004A1947">
        <w:lastRenderedPageBreak/>
        <w:t xml:space="preserve">dem når du færdig med det nu lave i det hvis nu endt din computer eller den harddisk du har filerne på skulle gå ned på den måde er du også sikker på du ikke mister noget af alt du har arbejde med. </w:t>
      </w:r>
    </w:p>
    <w:p w:rsidR="00F76723" w:rsidRDefault="00E4740B" w:rsidP="00E4740B">
      <w:pPr>
        <w:pStyle w:val="Overskrift3"/>
        <w:jc w:val="center"/>
      </w:pPr>
      <w:bookmarkStart w:id="14" w:name="_Toc103072690"/>
      <w:r>
        <w:t>Hvad for nogen programmer jeg bruget til opgaven</w:t>
      </w:r>
      <w:bookmarkEnd w:id="14"/>
    </w:p>
    <w:p w:rsidR="00E4740B" w:rsidRPr="00E4740B" w:rsidRDefault="00E4740B" w:rsidP="00E4740B">
      <w:r>
        <w:t>Jeg har bruget Visual Studio Code og Word 2016 for kun skrive rapport her samt så har jeg bruget Gitbash for kun upload til gthub.com samt har jeg bruget Google Chrome som er min webbrowser for kun se min githubcom/.io</w:t>
      </w:r>
    </w:p>
    <w:p w:rsidR="00931C18" w:rsidRDefault="004A1947" w:rsidP="004A1947">
      <w:pPr>
        <w:pStyle w:val="Overskrift3"/>
        <w:jc w:val="center"/>
      </w:pPr>
      <w:bookmarkStart w:id="15" w:name="_Toc103072691"/>
      <w:r>
        <w:t>Git Commands jeg har bruget er</w:t>
      </w:r>
      <w:bookmarkEnd w:id="15"/>
    </w:p>
    <w:p w:rsidR="004A1947" w:rsidRDefault="004A1947" w:rsidP="004A1947">
      <w:r>
        <w:t>Git version som tjekker op på din version</w:t>
      </w:r>
    </w:p>
    <w:p w:rsidR="004A1947" w:rsidRDefault="004A1947" w:rsidP="004A1947">
      <w:r>
        <w:t xml:space="preserve">Git </w:t>
      </w:r>
      <w:r w:rsidR="008676C7">
        <w:t>init som laver et tomt repo</w:t>
      </w:r>
    </w:p>
    <w:p w:rsidR="008676C7" w:rsidRDefault="008676C7" w:rsidP="004A1947">
      <w:r>
        <w:t>Git status som tjekker op på de filer du har lavet nogen ændring i</w:t>
      </w:r>
    </w:p>
    <w:p w:rsidR="008676C7" w:rsidRDefault="008676C7" w:rsidP="004A1947">
      <w:r>
        <w:t>Git add er til at tilføj de filer som du hr ændre noget it</w:t>
      </w:r>
    </w:p>
    <w:p w:rsidR="008676C7" w:rsidRDefault="008676C7" w:rsidP="004A1947">
      <w:r>
        <w:t xml:space="preserve">Git commit </w:t>
      </w:r>
      <w:r w:rsidR="00245ADA">
        <w:t xml:space="preserve"> -m ”first commit” </w:t>
      </w:r>
      <w:r>
        <w:t>er til når du skal commit de filer du har ændre</w:t>
      </w:r>
    </w:p>
    <w:p w:rsidR="008676C7" w:rsidRDefault="008676C7" w:rsidP="004A1947">
      <w:r>
        <w:t xml:space="preserve">Git pull er til når du skal havde filer fra din </w:t>
      </w:r>
      <w:r w:rsidR="00F634CE">
        <w:t>Git</w:t>
      </w:r>
      <w:r>
        <w:t xml:space="preserve"> hub repo</w:t>
      </w:r>
    </w:p>
    <w:p w:rsidR="008676C7" w:rsidRDefault="008676C7" w:rsidP="004A1947">
      <w:pPr>
        <w:rPr>
          <w:lang w:val="en-US"/>
        </w:rPr>
      </w:pPr>
      <w:r w:rsidRPr="008676C7">
        <w:rPr>
          <w:lang w:val="en-US"/>
        </w:rPr>
        <w:t xml:space="preserve">Git remote </w:t>
      </w:r>
      <w:r w:rsidR="00245ADA">
        <w:rPr>
          <w:lang w:val="en-US"/>
        </w:rPr>
        <w:t>ad</w:t>
      </w:r>
      <w:r w:rsidRPr="008676C7">
        <w:rPr>
          <w:lang w:val="en-US"/>
        </w:rPr>
        <w:t>d</w:t>
      </w:r>
      <w:r w:rsidR="00245ADA">
        <w:rPr>
          <w:lang w:val="en-US"/>
        </w:rPr>
        <w:t xml:space="preserve"> </w:t>
      </w:r>
      <w:r w:rsidRPr="008676C7">
        <w:rPr>
          <w:lang w:val="en-US"/>
        </w:rPr>
        <w:t xml:space="preserve">origin main </w:t>
      </w:r>
      <w:r w:rsidR="00245ADA" w:rsidRPr="00245ADA">
        <w:rPr>
          <w:lang w:val="en-US"/>
        </w:rPr>
        <w:t>https://github.com/Royal-Network/Royal-Network.github.io.git</w:t>
      </w:r>
    </w:p>
    <w:p w:rsidR="008676C7" w:rsidRDefault="008676C7" w:rsidP="008676C7">
      <w:r>
        <w:t xml:space="preserve">Git push –u origin main til når du skal upload til din </w:t>
      </w:r>
      <w:r w:rsidR="00F634CE">
        <w:t>Github</w:t>
      </w:r>
      <w:r>
        <w:t xml:space="preserve"> repo mappe</w:t>
      </w:r>
    </w:p>
    <w:p w:rsidR="008676C7" w:rsidRPr="008676C7" w:rsidRDefault="008676C7" w:rsidP="004A1947"/>
    <w:p w:rsidR="00931C18" w:rsidRDefault="00931C18" w:rsidP="00851318">
      <w:pPr>
        <w:pStyle w:val="Overskrift1"/>
        <w:jc w:val="center"/>
      </w:pPr>
      <w:bookmarkStart w:id="16" w:name="_Toc103072692"/>
      <w:r>
        <w:t>Links til hjemmesiden samt til program koden</w:t>
      </w:r>
      <w:bookmarkEnd w:id="16"/>
    </w:p>
    <w:p w:rsidR="00931C18" w:rsidRDefault="009A37DF" w:rsidP="00931C18">
      <w:pPr>
        <w:jc w:val="center"/>
      </w:pPr>
      <w:hyperlink r:id="rId9" w:history="1">
        <w:r w:rsidR="00931C18" w:rsidRPr="002A1ACC">
          <w:rPr>
            <w:rStyle w:val="Hyperlink"/>
          </w:rPr>
          <w:t>https://royal-network.github.io/</w:t>
        </w:r>
      </w:hyperlink>
    </w:p>
    <w:p w:rsidR="00931C18" w:rsidRDefault="009A37DF" w:rsidP="00931C18">
      <w:pPr>
        <w:jc w:val="center"/>
      </w:pPr>
      <w:hyperlink r:id="rId10" w:history="1">
        <w:r w:rsidR="00851318" w:rsidRPr="002A1ACC">
          <w:rPr>
            <w:rStyle w:val="Hyperlink"/>
          </w:rPr>
          <w:t>https://github.com/Royal-Network/CV</w:t>
        </w:r>
      </w:hyperlink>
    </w:p>
    <w:p w:rsidR="00F76723" w:rsidRDefault="00F76723" w:rsidP="004B61CC"/>
    <w:p w:rsidR="004A1947" w:rsidRDefault="004A1947" w:rsidP="004B61CC"/>
    <w:p w:rsidR="00F76723" w:rsidRDefault="007D32E7" w:rsidP="00851318">
      <w:pPr>
        <w:pStyle w:val="Overskrift3"/>
        <w:jc w:val="center"/>
      </w:pPr>
      <w:bookmarkStart w:id="17" w:name="_Toc103072693"/>
      <w:r>
        <w:t>K</w:t>
      </w:r>
      <w:r w:rsidR="00F76723">
        <w:t>onk</w:t>
      </w:r>
      <w:r>
        <w:t>lusion</w:t>
      </w:r>
      <w:bookmarkEnd w:id="17"/>
    </w:p>
    <w:p w:rsidR="004A1947" w:rsidRDefault="007D32E7" w:rsidP="007D32E7">
      <w:r>
        <w:t>Jeg har læreret at bruge html kode og hvordan man sætter en hjemme side op med diverse koder og hvordan man sætter billede ind samt hvordan man sætter farve på text samt</w:t>
      </w:r>
      <w:r w:rsidR="006C565D">
        <w:t xml:space="preserve"> har jeg også lært hvordan man sætter links ind samt</w:t>
      </w:r>
      <w:r>
        <w:t xml:space="preserve"> </w:t>
      </w:r>
      <w:r w:rsidR="00DF54F3">
        <w:t xml:space="preserve">så har jeg også læreret hvordan man bruger Github.com samt github.io samt en </w:t>
      </w:r>
      <w:r>
        <w:t>masse andre ting samt har jeg også læreret at være sætte dem som sidder og lave hjemme side om hvor svært det kan være.</w:t>
      </w:r>
    </w:p>
    <w:p w:rsidR="008676C7" w:rsidRDefault="008676C7" w:rsidP="007D32E7"/>
    <w:p w:rsidR="008676C7" w:rsidRDefault="008676C7" w:rsidP="007D32E7"/>
    <w:p w:rsidR="008676C7" w:rsidRDefault="008676C7" w:rsidP="007D32E7"/>
    <w:p w:rsidR="007D32E7" w:rsidRDefault="007D32E7" w:rsidP="007D32E7">
      <w:pPr>
        <w:pStyle w:val="Overskrift1"/>
        <w:jc w:val="center"/>
      </w:pPr>
      <w:bookmarkStart w:id="18" w:name="_Toc103072694"/>
      <w:r>
        <w:t>Logbog</w:t>
      </w:r>
      <w:bookmarkEnd w:id="18"/>
    </w:p>
    <w:tbl>
      <w:tblPr>
        <w:tblStyle w:val="Tabel-Gitter"/>
        <w:tblW w:w="0" w:type="auto"/>
        <w:tblLook w:val="04A0" w:firstRow="1" w:lastRow="0" w:firstColumn="1" w:lastColumn="0" w:noHBand="0" w:noVBand="1"/>
      </w:tblPr>
      <w:tblGrid>
        <w:gridCol w:w="2074"/>
        <w:gridCol w:w="2074"/>
        <w:gridCol w:w="2074"/>
        <w:gridCol w:w="2074"/>
      </w:tblGrid>
      <w:tr w:rsidR="00761B71" w:rsidTr="00F62056">
        <w:tc>
          <w:tcPr>
            <w:tcW w:w="2074" w:type="dxa"/>
            <w:shd w:val="clear" w:color="auto" w:fill="D6ECFF" w:themeFill="background2"/>
          </w:tcPr>
          <w:p w:rsidR="00761B71" w:rsidRDefault="00F62056" w:rsidP="007D32E7">
            <w:r>
              <w:t>Læreret</w:t>
            </w:r>
          </w:p>
        </w:tc>
        <w:tc>
          <w:tcPr>
            <w:tcW w:w="2074" w:type="dxa"/>
            <w:shd w:val="clear" w:color="auto" w:fill="D6ECFF" w:themeFill="background2"/>
          </w:tcPr>
          <w:p w:rsidR="00761B71" w:rsidRDefault="00761B71" w:rsidP="007D32E7">
            <w:r>
              <w:t>Klokken</w:t>
            </w:r>
          </w:p>
        </w:tc>
        <w:tc>
          <w:tcPr>
            <w:tcW w:w="2074" w:type="dxa"/>
            <w:shd w:val="clear" w:color="auto" w:fill="D6ECFF" w:themeFill="background2"/>
          </w:tcPr>
          <w:p w:rsidR="00761B71" w:rsidRDefault="00761B71" w:rsidP="007D32E7">
            <w:r>
              <w:t>Data</w:t>
            </w:r>
          </w:p>
        </w:tc>
        <w:tc>
          <w:tcPr>
            <w:tcW w:w="2074" w:type="dxa"/>
            <w:shd w:val="clear" w:color="auto" w:fill="D6ECFF" w:themeFill="background2"/>
          </w:tcPr>
          <w:p w:rsidR="00761B71" w:rsidRDefault="00F62056" w:rsidP="00761B71">
            <w:r>
              <w:t>Opnået</w:t>
            </w:r>
          </w:p>
        </w:tc>
      </w:tr>
      <w:tr w:rsidR="002F2D6D" w:rsidTr="007D32E7">
        <w:tc>
          <w:tcPr>
            <w:tcW w:w="2074" w:type="dxa"/>
          </w:tcPr>
          <w:p w:rsidR="002F2D6D" w:rsidRDefault="002F2D6D" w:rsidP="007D32E7">
            <w:r>
              <w:t xml:space="preserve">Set </w:t>
            </w:r>
            <w:r w:rsidR="00F62056">
              <w:t>YouTube</w:t>
            </w:r>
            <w:r>
              <w:t xml:space="preserve"> video om hvor man bruger github samt gitbash</w:t>
            </w:r>
          </w:p>
        </w:tc>
        <w:tc>
          <w:tcPr>
            <w:tcW w:w="2074" w:type="dxa"/>
          </w:tcPr>
          <w:p w:rsidR="002F2D6D" w:rsidRDefault="002F2D6D" w:rsidP="007D32E7">
            <w:r>
              <w:t>07:30-13:30</w:t>
            </w:r>
          </w:p>
        </w:tc>
        <w:tc>
          <w:tcPr>
            <w:tcW w:w="2074" w:type="dxa"/>
          </w:tcPr>
          <w:p w:rsidR="002F2D6D" w:rsidRDefault="002F2D6D" w:rsidP="007D32E7">
            <w:r>
              <w:t>26/04-2022</w:t>
            </w:r>
          </w:p>
        </w:tc>
        <w:tc>
          <w:tcPr>
            <w:tcW w:w="2074" w:type="dxa"/>
          </w:tcPr>
          <w:p w:rsidR="002F2D6D" w:rsidRDefault="002F2D6D" w:rsidP="007D32E7">
            <w:r>
              <w:t xml:space="preserve">Hvordan man bruger </w:t>
            </w:r>
            <w:r w:rsidR="00F62056">
              <w:t>kommander</w:t>
            </w:r>
            <w:r>
              <w:t xml:space="preserve"> i gitbash</w:t>
            </w:r>
          </w:p>
        </w:tc>
      </w:tr>
      <w:tr w:rsidR="007D32E7" w:rsidTr="007D32E7">
        <w:tc>
          <w:tcPr>
            <w:tcW w:w="2074" w:type="dxa"/>
          </w:tcPr>
          <w:p w:rsidR="007D32E7" w:rsidRDefault="007D32E7" w:rsidP="007D32E7">
            <w:r>
              <w:t>Jeg har sat min github op</w:t>
            </w:r>
          </w:p>
        </w:tc>
        <w:tc>
          <w:tcPr>
            <w:tcW w:w="2074" w:type="dxa"/>
          </w:tcPr>
          <w:p w:rsidR="007D32E7" w:rsidRDefault="007D32E7" w:rsidP="007D32E7">
            <w:r>
              <w:t>13:30-15:00</w:t>
            </w:r>
          </w:p>
        </w:tc>
        <w:tc>
          <w:tcPr>
            <w:tcW w:w="2074" w:type="dxa"/>
          </w:tcPr>
          <w:p w:rsidR="007D32E7" w:rsidRDefault="007D32E7" w:rsidP="007D32E7">
            <w:r>
              <w:t>26/04-2022</w:t>
            </w:r>
          </w:p>
        </w:tc>
        <w:tc>
          <w:tcPr>
            <w:tcW w:w="2074" w:type="dxa"/>
          </w:tcPr>
          <w:p w:rsidR="007D32E7" w:rsidRDefault="007D32E7" w:rsidP="007D32E7">
            <w:r>
              <w:t>Har læreret at sætte min github bruger op</w:t>
            </w:r>
          </w:p>
        </w:tc>
      </w:tr>
      <w:tr w:rsidR="007D32E7" w:rsidTr="007D32E7">
        <w:tc>
          <w:tcPr>
            <w:tcW w:w="2074" w:type="dxa"/>
          </w:tcPr>
          <w:p w:rsidR="007D32E7" w:rsidRDefault="007D32E7" w:rsidP="007D32E7">
            <w:r>
              <w:t>Fået start på min html kode</w:t>
            </w:r>
          </w:p>
        </w:tc>
        <w:tc>
          <w:tcPr>
            <w:tcW w:w="2074" w:type="dxa"/>
          </w:tcPr>
          <w:p w:rsidR="007D32E7" w:rsidRDefault="007D32E7" w:rsidP="007D32E7">
            <w:r>
              <w:t>07:30-15:00</w:t>
            </w:r>
          </w:p>
        </w:tc>
        <w:tc>
          <w:tcPr>
            <w:tcW w:w="2074" w:type="dxa"/>
          </w:tcPr>
          <w:p w:rsidR="007D32E7" w:rsidRDefault="007D32E7" w:rsidP="007D32E7">
            <w:r>
              <w:t>27/04-2022</w:t>
            </w:r>
          </w:p>
        </w:tc>
        <w:tc>
          <w:tcPr>
            <w:tcW w:w="2074" w:type="dxa"/>
          </w:tcPr>
          <w:p w:rsidR="007D32E7" w:rsidRDefault="007D32E7" w:rsidP="007D32E7">
            <w:r>
              <w:t xml:space="preserve">Læreret det basic af html </w:t>
            </w:r>
            <w:r w:rsidR="00F62056">
              <w:t>kodning</w:t>
            </w:r>
          </w:p>
        </w:tc>
      </w:tr>
      <w:tr w:rsidR="007D32E7" w:rsidTr="007D32E7">
        <w:tc>
          <w:tcPr>
            <w:tcW w:w="2074" w:type="dxa"/>
          </w:tcPr>
          <w:p w:rsidR="007D32E7" w:rsidRDefault="007D32E7" w:rsidP="007D32E7">
            <w:r>
              <w:t>Få sat billede ind i min index film med mit cv</w:t>
            </w:r>
          </w:p>
        </w:tc>
        <w:tc>
          <w:tcPr>
            <w:tcW w:w="2074" w:type="dxa"/>
          </w:tcPr>
          <w:p w:rsidR="007D32E7" w:rsidRDefault="007D32E7" w:rsidP="000951E5">
            <w:r>
              <w:t>07:</w:t>
            </w:r>
            <w:r w:rsidR="000951E5">
              <w:t>30-09.</w:t>
            </w:r>
            <w:r>
              <w:t>00</w:t>
            </w:r>
          </w:p>
        </w:tc>
        <w:tc>
          <w:tcPr>
            <w:tcW w:w="2074" w:type="dxa"/>
          </w:tcPr>
          <w:p w:rsidR="007D32E7" w:rsidRDefault="007D32E7" w:rsidP="007D32E7">
            <w:r>
              <w:t>28/04-2022</w:t>
            </w:r>
          </w:p>
        </w:tc>
        <w:tc>
          <w:tcPr>
            <w:tcW w:w="2074" w:type="dxa"/>
          </w:tcPr>
          <w:p w:rsidR="007D32E7" w:rsidRDefault="007D32E7" w:rsidP="007D32E7">
            <w:r>
              <w:t>Læreret hvordan man sat billede ind samt få det sat centrale på mit cv hjemmeside</w:t>
            </w:r>
          </w:p>
        </w:tc>
      </w:tr>
      <w:tr w:rsidR="007D32E7" w:rsidTr="007D32E7">
        <w:tc>
          <w:tcPr>
            <w:tcW w:w="2074" w:type="dxa"/>
          </w:tcPr>
          <w:p w:rsidR="007D32E7" w:rsidRDefault="007D32E7" w:rsidP="007D32E7">
            <w:r>
              <w:t xml:space="preserve">Fået sat farver på min </w:t>
            </w:r>
            <w:r w:rsidR="00F62056">
              <w:t>hovedlinjer</w:t>
            </w:r>
            <w:r>
              <w:t>(</w:t>
            </w:r>
            <w:r w:rsidR="00F62056">
              <w:t>head lines</w:t>
            </w:r>
            <w:r>
              <w:t>)</w:t>
            </w:r>
          </w:p>
        </w:tc>
        <w:tc>
          <w:tcPr>
            <w:tcW w:w="2074" w:type="dxa"/>
          </w:tcPr>
          <w:p w:rsidR="007D32E7" w:rsidRDefault="000951E5" w:rsidP="007D32E7">
            <w:r>
              <w:t>09</w:t>
            </w:r>
            <w:r w:rsidR="007D32E7">
              <w:t>:</w:t>
            </w:r>
            <w:r>
              <w:t>30-12</w:t>
            </w:r>
            <w:r w:rsidR="007D32E7">
              <w:t>:00</w:t>
            </w:r>
          </w:p>
        </w:tc>
        <w:tc>
          <w:tcPr>
            <w:tcW w:w="2074" w:type="dxa"/>
          </w:tcPr>
          <w:p w:rsidR="007D32E7" w:rsidRDefault="007D32E7" w:rsidP="007D32E7">
            <w:r>
              <w:t>28/04-2022</w:t>
            </w:r>
          </w:p>
        </w:tc>
        <w:tc>
          <w:tcPr>
            <w:tcW w:w="2074" w:type="dxa"/>
          </w:tcPr>
          <w:p w:rsidR="007D32E7" w:rsidRDefault="007D32E7" w:rsidP="007D32E7">
            <w:r>
              <w:t xml:space="preserve">Fået læreret farve koder til </w:t>
            </w:r>
            <w:r w:rsidR="00F62056">
              <w:t>html</w:t>
            </w:r>
          </w:p>
        </w:tc>
      </w:tr>
      <w:tr w:rsidR="007D32E7" w:rsidTr="007D32E7">
        <w:tc>
          <w:tcPr>
            <w:tcW w:w="2074" w:type="dxa"/>
          </w:tcPr>
          <w:p w:rsidR="007D32E7" w:rsidRDefault="000951E5" w:rsidP="007D32E7">
            <w:r>
              <w:t>Fået sat collapsible knap på min kode til at kun slå min text u på hjemmesiden med mit cv</w:t>
            </w:r>
          </w:p>
        </w:tc>
        <w:tc>
          <w:tcPr>
            <w:tcW w:w="2074" w:type="dxa"/>
          </w:tcPr>
          <w:p w:rsidR="007D32E7" w:rsidRDefault="000951E5" w:rsidP="007D32E7">
            <w:r>
              <w:t>12:00-15:00</w:t>
            </w:r>
          </w:p>
        </w:tc>
        <w:tc>
          <w:tcPr>
            <w:tcW w:w="2074" w:type="dxa"/>
          </w:tcPr>
          <w:p w:rsidR="007D32E7" w:rsidRDefault="000951E5" w:rsidP="007D32E7">
            <w:r>
              <w:t>28/04-2022</w:t>
            </w:r>
          </w:p>
        </w:tc>
        <w:tc>
          <w:tcPr>
            <w:tcW w:w="2074" w:type="dxa"/>
          </w:tcPr>
          <w:p w:rsidR="007D32E7" w:rsidRDefault="000951E5" w:rsidP="007D32E7">
            <w:r>
              <w:t>Læreret hvordan man laver collapible knapper til mit cv</w:t>
            </w:r>
          </w:p>
        </w:tc>
      </w:tr>
      <w:tr w:rsidR="00195ECC" w:rsidTr="007D32E7">
        <w:tc>
          <w:tcPr>
            <w:tcW w:w="2074" w:type="dxa"/>
          </w:tcPr>
          <w:p w:rsidR="00195ECC" w:rsidRDefault="00FA3B77" w:rsidP="007D32E7">
            <w:r>
              <w:t>Start på rapport</w:t>
            </w:r>
            <w:r w:rsidR="00F62056">
              <w:t xml:space="preserve"> Fået lavet en intro</w:t>
            </w:r>
          </w:p>
        </w:tc>
        <w:tc>
          <w:tcPr>
            <w:tcW w:w="2074" w:type="dxa"/>
          </w:tcPr>
          <w:p w:rsidR="00195ECC" w:rsidRDefault="00FA3B77" w:rsidP="007D32E7">
            <w:r>
              <w:t>08.00-08:10</w:t>
            </w:r>
          </w:p>
        </w:tc>
        <w:tc>
          <w:tcPr>
            <w:tcW w:w="2074" w:type="dxa"/>
          </w:tcPr>
          <w:p w:rsidR="00195ECC" w:rsidRDefault="00FA3B77" w:rsidP="007D32E7">
            <w:r>
              <w:t>09/05-2022</w:t>
            </w:r>
          </w:p>
        </w:tc>
        <w:tc>
          <w:tcPr>
            <w:tcW w:w="2074" w:type="dxa"/>
          </w:tcPr>
          <w:p w:rsidR="00195ECC" w:rsidRDefault="00195ECC" w:rsidP="007D32E7"/>
        </w:tc>
      </w:tr>
      <w:tr w:rsidR="00FA3B77" w:rsidTr="007D32E7">
        <w:tc>
          <w:tcPr>
            <w:tcW w:w="2074" w:type="dxa"/>
          </w:tcPr>
          <w:p w:rsidR="00FA3B77" w:rsidRDefault="00F62056" w:rsidP="007D32E7">
            <w:r>
              <w:t>Få skrevet lidt om HTML</w:t>
            </w:r>
          </w:p>
        </w:tc>
        <w:tc>
          <w:tcPr>
            <w:tcW w:w="2074" w:type="dxa"/>
          </w:tcPr>
          <w:p w:rsidR="00FA3B77" w:rsidRDefault="00FA3B77" w:rsidP="007D32E7">
            <w:r>
              <w:t>09:30-10:00</w:t>
            </w:r>
          </w:p>
        </w:tc>
        <w:tc>
          <w:tcPr>
            <w:tcW w:w="2074" w:type="dxa"/>
          </w:tcPr>
          <w:p w:rsidR="00FA3B77" w:rsidRDefault="00FA3B77" w:rsidP="007D32E7">
            <w:r>
              <w:t>09/05-2022</w:t>
            </w:r>
          </w:p>
        </w:tc>
        <w:tc>
          <w:tcPr>
            <w:tcW w:w="2074" w:type="dxa"/>
          </w:tcPr>
          <w:p w:rsidR="00FA3B77" w:rsidRDefault="00FA3B77" w:rsidP="007D32E7"/>
        </w:tc>
      </w:tr>
      <w:tr w:rsidR="00FA3B77" w:rsidTr="007D32E7">
        <w:tc>
          <w:tcPr>
            <w:tcW w:w="2074" w:type="dxa"/>
          </w:tcPr>
          <w:p w:rsidR="00FA3B77" w:rsidRDefault="00FA3B77" w:rsidP="00FA3B77">
            <w:r>
              <w:t>Hold en lille luft pause</w:t>
            </w:r>
          </w:p>
        </w:tc>
        <w:tc>
          <w:tcPr>
            <w:tcW w:w="2074" w:type="dxa"/>
          </w:tcPr>
          <w:p w:rsidR="00FA3B77" w:rsidRDefault="00FA3B77" w:rsidP="007D32E7">
            <w:r>
              <w:t>10:00-10:30</w:t>
            </w:r>
          </w:p>
        </w:tc>
        <w:tc>
          <w:tcPr>
            <w:tcW w:w="2074" w:type="dxa"/>
          </w:tcPr>
          <w:p w:rsidR="00FA3B77" w:rsidRDefault="00FA3B77" w:rsidP="007D32E7">
            <w:r>
              <w:t>09/05-2022</w:t>
            </w:r>
          </w:p>
        </w:tc>
        <w:tc>
          <w:tcPr>
            <w:tcW w:w="2074" w:type="dxa"/>
          </w:tcPr>
          <w:p w:rsidR="00FA3B77" w:rsidRDefault="00FA3B77" w:rsidP="007D32E7"/>
        </w:tc>
      </w:tr>
      <w:tr w:rsidR="00FA3B77" w:rsidTr="007D32E7">
        <w:tc>
          <w:tcPr>
            <w:tcW w:w="2074" w:type="dxa"/>
          </w:tcPr>
          <w:p w:rsidR="00FA3B77" w:rsidRDefault="00FA3B77" w:rsidP="00FA3B77">
            <w:r>
              <w:t>Skrevet lidt om github</w:t>
            </w:r>
          </w:p>
        </w:tc>
        <w:tc>
          <w:tcPr>
            <w:tcW w:w="2074" w:type="dxa"/>
          </w:tcPr>
          <w:p w:rsidR="00FA3B77" w:rsidRDefault="00FA3B77" w:rsidP="007D32E7">
            <w:r>
              <w:t>10:30-11:30</w:t>
            </w:r>
          </w:p>
        </w:tc>
        <w:tc>
          <w:tcPr>
            <w:tcW w:w="2074" w:type="dxa"/>
          </w:tcPr>
          <w:p w:rsidR="00FA3B77" w:rsidRDefault="00FA3B77" w:rsidP="007D32E7">
            <w:r>
              <w:t>09/05-2022</w:t>
            </w:r>
          </w:p>
        </w:tc>
        <w:tc>
          <w:tcPr>
            <w:tcW w:w="2074" w:type="dxa"/>
          </w:tcPr>
          <w:p w:rsidR="00FA3B77" w:rsidRDefault="00FA3B77" w:rsidP="007D32E7">
            <w:r>
              <w:t>Læreret hvad github er og hvorfor det nemt at bruge</w:t>
            </w:r>
          </w:p>
        </w:tc>
      </w:tr>
      <w:tr w:rsidR="002F2D6D" w:rsidTr="007D32E7">
        <w:tc>
          <w:tcPr>
            <w:tcW w:w="2074" w:type="dxa"/>
          </w:tcPr>
          <w:p w:rsidR="002F2D6D" w:rsidRDefault="002F2D6D" w:rsidP="00FA3B77">
            <w:r>
              <w:t>Skrevet lidt om hvorfor det godt at bruge github</w:t>
            </w:r>
          </w:p>
        </w:tc>
        <w:tc>
          <w:tcPr>
            <w:tcW w:w="2074" w:type="dxa"/>
          </w:tcPr>
          <w:p w:rsidR="002F2D6D" w:rsidRDefault="002F2D6D" w:rsidP="007D32E7">
            <w:r>
              <w:t>12:00-</w:t>
            </w:r>
            <w:r w:rsidR="00245055">
              <w:t>13:00</w:t>
            </w:r>
          </w:p>
        </w:tc>
        <w:tc>
          <w:tcPr>
            <w:tcW w:w="2074" w:type="dxa"/>
          </w:tcPr>
          <w:p w:rsidR="002F2D6D" w:rsidRDefault="00245055" w:rsidP="007D32E7">
            <w:r>
              <w:t>09/05-2022</w:t>
            </w:r>
          </w:p>
        </w:tc>
        <w:tc>
          <w:tcPr>
            <w:tcW w:w="2074" w:type="dxa"/>
          </w:tcPr>
          <w:p w:rsidR="002F2D6D" w:rsidRDefault="00245055" w:rsidP="007D32E7">
            <w:r>
              <w:t>Fået skrevet om github</w:t>
            </w:r>
          </w:p>
        </w:tc>
      </w:tr>
      <w:tr w:rsidR="00245055" w:rsidTr="007D32E7">
        <w:tc>
          <w:tcPr>
            <w:tcW w:w="2074" w:type="dxa"/>
          </w:tcPr>
          <w:p w:rsidR="00245055" w:rsidRDefault="00245055" w:rsidP="00FA3B77">
            <w:r>
              <w:t>Få lave en github.io side så man kan se min hjemme side</w:t>
            </w:r>
          </w:p>
        </w:tc>
        <w:tc>
          <w:tcPr>
            <w:tcW w:w="2074" w:type="dxa"/>
          </w:tcPr>
          <w:p w:rsidR="00245055" w:rsidRDefault="00245055" w:rsidP="007D32E7">
            <w:r>
              <w:t>13:00-13:54</w:t>
            </w:r>
          </w:p>
        </w:tc>
        <w:tc>
          <w:tcPr>
            <w:tcW w:w="2074" w:type="dxa"/>
          </w:tcPr>
          <w:p w:rsidR="00245055" w:rsidRDefault="00245055" w:rsidP="007D32E7">
            <w:r>
              <w:t>09/05-2022</w:t>
            </w:r>
          </w:p>
        </w:tc>
        <w:tc>
          <w:tcPr>
            <w:tcW w:w="2074" w:type="dxa"/>
          </w:tcPr>
          <w:p w:rsidR="00245055" w:rsidRDefault="00245055" w:rsidP="00F62056">
            <w:r>
              <w:t xml:space="preserve">Fået den op og køre mangler dog at få fix </w:t>
            </w:r>
            <w:r w:rsidR="009E0A96">
              <w:t>back grund</w:t>
            </w:r>
            <w:r>
              <w:t xml:space="preserve"> farven</w:t>
            </w:r>
          </w:p>
        </w:tc>
      </w:tr>
      <w:tr w:rsidR="00245055" w:rsidTr="008676C7">
        <w:tc>
          <w:tcPr>
            <w:tcW w:w="2074" w:type="dxa"/>
            <w:tcBorders>
              <w:bottom w:val="single" w:sz="4" w:space="0" w:color="auto"/>
            </w:tcBorders>
          </w:tcPr>
          <w:p w:rsidR="009E0A96" w:rsidRDefault="00245055" w:rsidP="00F62056">
            <w:r>
              <w:lastRenderedPageBreak/>
              <w:t xml:space="preserve">hjemmeside op og køre dog mangler </w:t>
            </w:r>
            <w:r w:rsidR="00F62056">
              <w:t xml:space="preserve">noget for </w:t>
            </w:r>
            <w:r>
              <w:t>at den</w:t>
            </w:r>
            <w:r w:rsidR="009E0A96">
              <w:t xml:space="preserve"> kommer til se</w:t>
            </w:r>
            <w:r>
              <w:t xml:space="preserve"> perfekt ud</w:t>
            </w:r>
          </w:p>
        </w:tc>
        <w:tc>
          <w:tcPr>
            <w:tcW w:w="2074" w:type="dxa"/>
            <w:tcBorders>
              <w:bottom w:val="single" w:sz="4" w:space="0" w:color="auto"/>
            </w:tcBorders>
          </w:tcPr>
          <w:p w:rsidR="00245055" w:rsidRDefault="00245055" w:rsidP="007D32E7">
            <w:r>
              <w:t>13:54-14:00</w:t>
            </w:r>
          </w:p>
        </w:tc>
        <w:tc>
          <w:tcPr>
            <w:tcW w:w="2074" w:type="dxa"/>
            <w:tcBorders>
              <w:bottom w:val="single" w:sz="4" w:space="0" w:color="auto"/>
            </w:tcBorders>
          </w:tcPr>
          <w:p w:rsidR="00245055" w:rsidRDefault="00245055" w:rsidP="007D32E7">
            <w:r>
              <w:t>09/05-2022</w:t>
            </w:r>
          </w:p>
        </w:tc>
        <w:tc>
          <w:tcPr>
            <w:tcW w:w="2074" w:type="dxa"/>
            <w:tcBorders>
              <w:bottom w:val="single" w:sz="4" w:space="0" w:color="auto"/>
            </w:tcBorders>
          </w:tcPr>
          <w:p w:rsidR="00245055" w:rsidRDefault="00245055" w:rsidP="007D32E7">
            <w:r>
              <w:t>Hjemmesiden start færdig dog har jeg læret hvordan jeg få den up</w:t>
            </w:r>
          </w:p>
        </w:tc>
      </w:tr>
      <w:tr w:rsidR="009E0A96" w:rsidTr="008676C7">
        <w:tc>
          <w:tcPr>
            <w:tcW w:w="2074" w:type="dxa"/>
            <w:tcBorders>
              <w:bottom w:val="single" w:sz="4" w:space="0" w:color="auto"/>
            </w:tcBorders>
            <w:shd w:val="clear" w:color="auto" w:fill="D6ECFF" w:themeFill="background2"/>
          </w:tcPr>
          <w:p w:rsidR="009E0A96" w:rsidRDefault="009E0A96" w:rsidP="00F62056"/>
        </w:tc>
        <w:tc>
          <w:tcPr>
            <w:tcW w:w="2074" w:type="dxa"/>
            <w:tcBorders>
              <w:bottom w:val="single" w:sz="4" w:space="0" w:color="auto"/>
            </w:tcBorders>
            <w:shd w:val="clear" w:color="auto" w:fill="D6ECFF" w:themeFill="background2"/>
          </w:tcPr>
          <w:p w:rsidR="009E0A96" w:rsidRDefault="009E0A96" w:rsidP="007D32E7"/>
        </w:tc>
        <w:tc>
          <w:tcPr>
            <w:tcW w:w="2074" w:type="dxa"/>
            <w:tcBorders>
              <w:bottom w:val="single" w:sz="4" w:space="0" w:color="auto"/>
            </w:tcBorders>
            <w:shd w:val="clear" w:color="auto" w:fill="D6ECFF" w:themeFill="background2"/>
          </w:tcPr>
          <w:p w:rsidR="009E0A96" w:rsidRDefault="009E0A96" w:rsidP="007D32E7"/>
        </w:tc>
        <w:tc>
          <w:tcPr>
            <w:tcW w:w="2074" w:type="dxa"/>
            <w:tcBorders>
              <w:bottom w:val="single" w:sz="4" w:space="0" w:color="auto"/>
            </w:tcBorders>
            <w:shd w:val="clear" w:color="auto" w:fill="D6ECFF" w:themeFill="background2"/>
          </w:tcPr>
          <w:p w:rsidR="009E0A96" w:rsidRDefault="009E0A96" w:rsidP="007D32E7"/>
        </w:tc>
      </w:tr>
      <w:tr w:rsidR="00761B71" w:rsidTr="008676C7">
        <w:tc>
          <w:tcPr>
            <w:tcW w:w="2074" w:type="dxa"/>
            <w:tcBorders>
              <w:top w:val="single" w:sz="4" w:space="0" w:color="auto"/>
            </w:tcBorders>
            <w:shd w:val="clear" w:color="auto" w:fill="D6ECFF" w:themeFill="background2"/>
          </w:tcPr>
          <w:p w:rsidR="00761B71" w:rsidRDefault="00F62056" w:rsidP="00245055">
            <w:r>
              <w:t>Læreret</w:t>
            </w:r>
          </w:p>
        </w:tc>
        <w:tc>
          <w:tcPr>
            <w:tcW w:w="2074" w:type="dxa"/>
            <w:tcBorders>
              <w:top w:val="single" w:sz="4" w:space="0" w:color="auto"/>
            </w:tcBorders>
            <w:shd w:val="clear" w:color="auto" w:fill="D6ECFF" w:themeFill="background2"/>
          </w:tcPr>
          <w:p w:rsidR="00761B71" w:rsidRDefault="00761B71" w:rsidP="007D32E7">
            <w:r>
              <w:t>Klokken</w:t>
            </w:r>
          </w:p>
        </w:tc>
        <w:tc>
          <w:tcPr>
            <w:tcW w:w="2074" w:type="dxa"/>
            <w:tcBorders>
              <w:top w:val="single" w:sz="4" w:space="0" w:color="auto"/>
            </w:tcBorders>
            <w:shd w:val="clear" w:color="auto" w:fill="D6ECFF" w:themeFill="background2"/>
          </w:tcPr>
          <w:p w:rsidR="00761B71" w:rsidRDefault="00761B71" w:rsidP="007D32E7">
            <w:r>
              <w:t>Dato</w:t>
            </w:r>
          </w:p>
        </w:tc>
        <w:tc>
          <w:tcPr>
            <w:tcW w:w="2074" w:type="dxa"/>
            <w:tcBorders>
              <w:top w:val="single" w:sz="4" w:space="0" w:color="auto"/>
            </w:tcBorders>
            <w:shd w:val="clear" w:color="auto" w:fill="D6ECFF" w:themeFill="background2"/>
          </w:tcPr>
          <w:p w:rsidR="00761B71" w:rsidRDefault="00F62056" w:rsidP="007D32E7">
            <w:r>
              <w:t>Opnået</w:t>
            </w:r>
          </w:p>
        </w:tc>
      </w:tr>
      <w:tr w:rsidR="00245055" w:rsidTr="007D32E7">
        <w:tc>
          <w:tcPr>
            <w:tcW w:w="2074" w:type="dxa"/>
          </w:tcPr>
          <w:p w:rsidR="00245055" w:rsidRDefault="00245055" w:rsidP="00245055">
            <w:r>
              <w:t xml:space="preserve">Pt ser jeg på at få skift nogen ting ud så alt </w:t>
            </w:r>
          </w:p>
          <w:p w:rsidR="00245055" w:rsidRDefault="00245055" w:rsidP="00245055">
            <w:r>
              <w:t>kommer til at se bedre ud og måske kun få rykket rundt på nogen ting</w:t>
            </w:r>
          </w:p>
        </w:tc>
        <w:tc>
          <w:tcPr>
            <w:tcW w:w="2074" w:type="dxa"/>
          </w:tcPr>
          <w:p w:rsidR="00245055" w:rsidRDefault="00761B71" w:rsidP="003310B4">
            <w:r>
              <w:t>14:00-</w:t>
            </w:r>
            <w:r w:rsidR="003310B4">
              <w:t>1500</w:t>
            </w:r>
          </w:p>
        </w:tc>
        <w:tc>
          <w:tcPr>
            <w:tcW w:w="2074" w:type="dxa"/>
          </w:tcPr>
          <w:p w:rsidR="00245055" w:rsidRDefault="00761B71" w:rsidP="007D32E7">
            <w:r>
              <w:t>09/05-2022</w:t>
            </w:r>
          </w:p>
        </w:tc>
        <w:tc>
          <w:tcPr>
            <w:tcW w:w="2074" w:type="dxa"/>
          </w:tcPr>
          <w:p w:rsidR="00245055" w:rsidRDefault="00245055" w:rsidP="007D32E7"/>
        </w:tc>
      </w:tr>
      <w:tr w:rsidR="00F62056" w:rsidTr="007D32E7">
        <w:tc>
          <w:tcPr>
            <w:tcW w:w="2074" w:type="dxa"/>
          </w:tcPr>
          <w:p w:rsidR="00F62056" w:rsidRDefault="003310B4" w:rsidP="00245055">
            <w:r>
              <w:t>Læreret hvordan man sætter links ind i HTML hjemmesider</w:t>
            </w:r>
          </w:p>
        </w:tc>
        <w:tc>
          <w:tcPr>
            <w:tcW w:w="2074" w:type="dxa"/>
          </w:tcPr>
          <w:p w:rsidR="00F62056" w:rsidRDefault="003310B4" w:rsidP="007D32E7">
            <w:r>
              <w:t>07:30-08.00</w:t>
            </w:r>
          </w:p>
        </w:tc>
        <w:tc>
          <w:tcPr>
            <w:tcW w:w="2074" w:type="dxa"/>
          </w:tcPr>
          <w:p w:rsidR="00F62056" w:rsidRDefault="003310B4" w:rsidP="007D32E7">
            <w:r>
              <w:t>10/05-2022</w:t>
            </w:r>
          </w:p>
        </w:tc>
        <w:tc>
          <w:tcPr>
            <w:tcW w:w="2074" w:type="dxa"/>
          </w:tcPr>
          <w:p w:rsidR="00F62056" w:rsidRDefault="003310B4" w:rsidP="007D32E7">
            <w:r>
              <w:t>Sat min opgave links in i mit online cv</w:t>
            </w:r>
          </w:p>
        </w:tc>
      </w:tr>
      <w:tr w:rsidR="003310B4" w:rsidTr="007D32E7">
        <w:tc>
          <w:tcPr>
            <w:tcW w:w="2074" w:type="dxa"/>
          </w:tcPr>
          <w:p w:rsidR="003310B4" w:rsidRDefault="003310B4" w:rsidP="00245055"/>
        </w:tc>
        <w:tc>
          <w:tcPr>
            <w:tcW w:w="2074" w:type="dxa"/>
          </w:tcPr>
          <w:p w:rsidR="003310B4" w:rsidRDefault="003310B4" w:rsidP="007D32E7">
            <w:r>
              <w:t>08:00-08:20</w:t>
            </w:r>
          </w:p>
        </w:tc>
        <w:tc>
          <w:tcPr>
            <w:tcW w:w="2074" w:type="dxa"/>
          </w:tcPr>
          <w:p w:rsidR="003310B4" w:rsidRDefault="003310B4" w:rsidP="007D32E7">
            <w:r>
              <w:t>10/05-2022</w:t>
            </w:r>
          </w:p>
        </w:tc>
        <w:tc>
          <w:tcPr>
            <w:tcW w:w="2074" w:type="dxa"/>
          </w:tcPr>
          <w:p w:rsidR="003310B4" w:rsidRDefault="003310B4" w:rsidP="007D32E7">
            <w:r>
              <w:t xml:space="preserve">Fik sat en opgave mere ind i mit online cv samt gjort så den box </w:t>
            </w:r>
            <w:r w:rsidR="00FB0823">
              <w:t>den er i er collapsable knap på</w:t>
            </w:r>
          </w:p>
        </w:tc>
      </w:tr>
      <w:tr w:rsidR="00FB0823" w:rsidTr="007D32E7">
        <w:tc>
          <w:tcPr>
            <w:tcW w:w="2074" w:type="dxa"/>
          </w:tcPr>
          <w:p w:rsidR="00FB0823" w:rsidRDefault="00FB0823" w:rsidP="00245055"/>
        </w:tc>
        <w:tc>
          <w:tcPr>
            <w:tcW w:w="2074" w:type="dxa"/>
          </w:tcPr>
          <w:p w:rsidR="00FB0823" w:rsidRDefault="00FB0823" w:rsidP="00E4740B">
            <w:r>
              <w:t>08:20-0</w:t>
            </w:r>
            <w:r w:rsidR="00E4740B">
              <w:t>9</w:t>
            </w:r>
            <w:r>
              <w:t>:</w:t>
            </w:r>
            <w:r w:rsidR="00E4740B">
              <w:t>20</w:t>
            </w:r>
          </w:p>
        </w:tc>
        <w:tc>
          <w:tcPr>
            <w:tcW w:w="2074" w:type="dxa"/>
          </w:tcPr>
          <w:p w:rsidR="00FB0823" w:rsidRDefault="00FB0823" w:rsidP="007D32E7">
            <w:r>
              <w:t>10/05-2022</w:t>
            </w:r>
          </w:p>
        </w:tc>
        <w:tc>
          <w:tcPr>
            <w:tcW w:w="2074" w:type="dxa"/>
          </w:tcPr>
          <w:p w:rsidR="00FB0823" w:rsidRDefault="00FB0823" w:rsidP="007D32E7">
            <w:r>
              <w:t>Fik ændre billede til den rigtig størrelse</w:t>
            </w:r>
            <w:r w:rsidR="00E4740B">
              <w:t xml:space="preserve"> sam</w:t>
            </w:r>
            <w:r w:rsidR="00F634CE">
              <w:t>t</w:t>
            </w:r>
            <w:r w:rsidR="00E4740B">
              <w:t xml:space="preserve"> ændre text flere steder for at få den til at se bedre ud</w:t>
            </w:r>
          </w:p>
        </w:tc>
      </w:tr>
      <w:tr w:rsidR="00E4740B" w:rsidTr="007D32E7">
        <w:tc>
          <w:tcPr>
            <w:tcW w:w="2074" w:type="dxa"/>
          </w:tcPr>
          <w:p w:rsidR="00E4740B" w:rsidRDefault="00E4740B" w:rsidP="00245055"/>
        </w:tc>
        <w:tc>
          <w:tcPr>
            <w:tcW w:w="2074" w:type="dxa"/>
          </w:tcPr>
          <w:p w:rsidR="00E4740B" w:rsidRDefault="00E4740B" w:rsidP="007D32E7">
            <w:r>
              <w:t>09:20-09:30</w:t>
            </w:r>
          </w:p>
        </w:tc>
        <w:tc>
          <w:tcPr>
            <w:tcW w:w="2074" w:type="dxa"/>
          </w:tcPr>
          <w:p w:rsidR="00E4740B" w:rsidRDefault="00E4740B" w:rsidP="007D32E7">
            <w:r>
              <w:t>10/05-2022</w:t>
            </w:r>
          </w:p>
        </w:tc>
        <w:tc>
          <w:tcPr>
            <w:tcW w:w="2074" w:type="dxa"/>
          </w:tcPr>
          <w:p w:rsidR="00E4740B" w:rsidRDefault="00E4740B" w:rsidP="007D32E7">
            <w:r>
              <w:t>Tilføjet et link til mit cv kildekode til opgave så man kan se hvordan den ser ud</w:t>
            </w:r>
          </w:p>
        </w:tc>
      </w:tr>
      <w:tr w:rsidR="00E4740B" w:rsidTr="007D32E7">
        <w:tc>
          <w:tcPr>
            <w:tcW w:w="2074" w:type="dxa"/>
          </w:tcPr>
          <w:p w:rsidR="00E4740B" w:rsidRDefault="00E4740B" w:rsidP="00245055"/>
        </w:tc>
        <w:tc>
          <w:tcPr>
            <w:tcW w:w="2074" w:type="dxa"/>
          </w:tcPr>
          <w:p w:rsidR="00E4740B" w:rsidRDefault="00E4740B" w:rsidP="007D32E7">
            <w:r>
              <w:t>09:30-</w:t>
            </w:r>
            <w:r w:rsidR="004A1947">
              <w:t>09:40</w:t>
            </w:r>
          </w:p>
        </w:tc>
        <w:tc>
          <w:tcPr>
            <w:tcW w:w="2074" w:type="dxa"/>
          </w:tcPr>
          <w:p w:rsidR="00E4740B" w:rsidRDefault="00E4740B" w:rsidP="007D32E7">
            <w:r>
              <w:t>10/05-2022</w:t>
            </w:r>
          </w:p>
        </w:tc>
        <w:tc>
          <w:tcPr>
            <w:tcW w:w="2074" w:type="dxa"/>
          </w:tcPr>
          <w:p w:rsidR="004A1947" w:rsidRDefault="00E4740B" w:rsidP="007D32E7">
            <w:r>
              <w:t>Opdater lidt i intro til rapporten</w:t>
            </w:r>
          </w:p>
        </w:tc>
      </w:tr>
      <w:tr w:rsidR="004A1947" w:rsidTr="007D32E7">
        <w:tc>
          <w:tcPr>
            <w:tcW w:w="2074" w:type="dxa"/>
          </w:tcPr>
          <w:p w:rsidR="004A1947" w:rsidRDefault="004A1947" w:rsidP="00245055"/>
        </w:tc>
        <w:tc>
          <w:tcPr>
            <w:tcW w:w="2074" w:type="dxa"/>
          </w:tcPr>
          <w:p w:rsidR="004A1947" w:rsidRDefault="004A1947" w:rsidP="007D32E7">
            <w:r>
              <w:t>09:40</w:t>
            </w:r>
            <w:r w:rsidR="00245ADA">
              <w:t>-10:00</w:t>
            </w:r>
          </w:p>
        </w:tc>
        <w:tc>
          <w:tcPr>
            <w:tcW w:w="2074" w:type="dxa"/>
          </w:tcPr>
          <w:p w:rsidR="004A1947" w:rsidRDefault="004A1947" w:rsidP="007D32E7">
            <w:r>
              <w:t>10/05-2022</w:t>
            </w:r>
          </w:p>
        </w:tc>
        <w:tc>
          <w:tcPr>
            <w:tcW w:w="2074" w:type="dxa"/>
          </w:tcPr>
          <w:p w:rsidR="004A1947" w:rsidRDefault="004A1947" w:rsidP="007D32E7">
            <w:r>
              <w:t>Opdater min rapport med hvilket programmer jeg har bruget</w:t>
            </w:r>
          </w:p>
        </w:tc>
      </w:tr>
      <w:tr w:rsidR="00245ADA" w:rsidTr="007D32E7">
        <w:tc>
          <w:tcPr>
            <w:tcW w:w="2074" w:type="dxa"/>
          </w:tcPr>
          <w:p w:rsidR="00245ADA" w:rsidRDefault="00245ADA" w:rsidP="00245055"/>
        </w:tc>
        <w:tc>
          <w:tcPr>
            <w:tcW w:w="2074" w:type="dxa"/>
          </w:tcPr>
          <w:p w:rsidR="00245ADA" w:rsidRDefault="00245ADA" w:rsidP="007D32E7">
            <w:r>
              <w:t>10:00-</w:t>
            </w:r>
            <w:r w:rsidR="00F634CE">
              <w:t>10:20</w:t>
            </w:r>
          </w:p>
        </w:tc>
        <w:tc>
          <w:tcPr>
            <w:tcW w:w="2074" w:type="dxa"/>
          </w:tcPr>
          <w:p w:rsidR="00245ADA" w:rsidRDefault="00245ADA" w:rsidP="007D32E7">
            <w:r>
              <w:t>10/05-2022</w:t>
            </w:r>
          </w:p>
        </w:tc>
        <w:tc>
          <w:tcPr>
            <w:tcW w:w="2074" w:type="dxa"/>
          </w:tcPr>
          <w:p w:rsidR="00245ADA" w:rsidRDefault="00245ADA" w:rsidP="007D32E7">
            <w:r>
              <w:t xml:space="preserve">Tilføjet de </w:t>
            </w:r>
            <w:r w:rsidR="00F634CE">
              <w:t>Git</w:t>
            </w:r>
            <w:r>
              <w:t xml:space="preserve"> command jeg har bruget til min opgave</w:t>
            </w:r>
          </w:p>
        </w:tc>
      </w:tr>
      <w:tr w:rsidR="00F634CE" w:rsidTr="007D32E7">
        <w:tc>
          <w:tcPr>
            <w:tcW w:w="2074" w:type="dxa"/>
          </w:tcPr>
          <w:p w:rsidR="00F634CE" w:rsidRDefault="00F634CE" w:rsidP="00245055">
            <w:r>
              <w:lastRenderedPageBreak/>
              <w:t>Jeg har læret hvad html er og hvornår det kom til.</w:t>
            </w:r>
          </w:p>
        </w:tc>
        <w:tc>
          <w:tcPr>
            <w:tcW w:w="2074" w:type="dxa"/>
          </w:tcPr>
          <w:p w:rsidR="00F634CE" w:rsidRDefault="00F634CE" w:rsidP="007D32E7">
            <w:r>
              <w:t>10:35-11:00</w:t>
            </w:r>
          </w:p>
        </w:tc>
        <w:tc>
          <w:tcPr>
            <w:tcW w:w="2074" w:type="dxa"/>
          </w:tcPr>
          <w:p w:rsidR="00F634CE" w:rsidRDefault="00F634CE" w:rsidP="007D32E7">
            <w:r>
              <w:t>10/05-2022</w:t>
            </w:r>
          </w:p>
        </w:tc>
        <w:tc>
          <w:tcPr>
            <w:tcW w:w="2074" w:type="dxa"/>
          </w:tcPr>
          <w:p w:rsidR="00F634CE" w:rsidRDefault="00F634CE" w:rsidP="007D32E7">
            <w:r>
              <w:t>Fået gjort opgave færdig og fået den til at se godt ud</w:t>
            </w:r>
          </w:p>
        </w:tc>
      </w:tr>
      <w:tr w:rsidR="00F634CE" w:rsidTr="00F634CE">
        <w:tc>
          <w:tcPr>
            <w:tcW w:w="2074" w:type="dxa"/>
            <w:shd w:val="clear" w:color="auto" w:fill="D6ECFF" w:themeFill="background2"/>
          </w:tcPr>
          <w:p w:rsidR="00F634CE" w:rsidRDefault="00F634CE" w:rsidP="00245055"/>
        </w:tc>
        <w:tc>
          <w:tcPr>
            <w:tcW w:w="2074" w:type="dxa"/>
            <w:shd w:val="clear" w:color="auto" w:fill="D6ECFF" w:themeFill="background2"/>
          </w:tcPr>
          <w:p w:rsidR="00F634CE" w:rsidRDefault="00F634CE" w:rsidP="007D32E7"/>
        </w:tc>
        <w:tc>
          <w:tcPr>
            <w:tcW w:w="2074" w:type="dxa"/>
            <w:shd w:val="clear" w:color="auto" w:fill="D6ECFF" w:themeFill="background2"/>
          </w:tcPr>
          <w:p w:rsidR="00F634CE" w:rsidRDefault="00F634CE" w:rsidP="007D32E7"/>
        </w:tc>
        <w:tc>
          <w:tcPr>
            <w:tcW w:w="2074" w:type="dxa"/>
            <w:shd w:val="clear" w:color="auto" w:fill="D6ECFF" w:themeFill="background2"/>
          </w:tcPr>
          <w:p w:rsidR="00F634CE" w:rsidRDefault="00F634CE" w:rsidP="007D32E7"/>
        </w:tc>
      </w:tr>
    </w:tbl>
    <w:p w:rsidR="007D32E7" w:rsidRPr="0035233B" w:rsidRDefault="0035233B" w:rsidP="0035233B">
      <w:pPr>
        <w:shd w:val="clear" w:color="auto" w:fill="FFFFFF" w:themeFill="background1"/>
        <w:jc w:val="center"/>
        <w:rPr>
          <w:b/>
          <w:color w:val="FF0000"/>
        </w:rPr>
      </w:pPr>
      <w:r w:rsidRPr="0035233B">
        <w:rPr>
          <w:b/>
          <w:color w:val="FF0000"/>
        </w:rPr>
        <w:t>Tak for læse min Rapport igemmen håber i kun bruge den</w:t>
      </w:r>
    </w:p>
    <w:sectPr w:rsidR="007D32E7" w:rsidRPr="0035233B" w:rsidSect="0089714F">
      <w:footerReference w:type="default" r:id="rId11"/>
      <w:headerReference w:type="firs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7DF" w:rsidRDefault="009A37DF" w:rsidP="00C6554A">
      <w:pPr>
        <w:spacing w:before="0" w:after="0" w:line="240" w:lineRule="auto"/>
      </w:pPr>
      <w:r>
        <w:separator/>
      </w:r>
    </w:p>
  </w:endnote>
  <w:endnote w:type="continuationSeparator" w:id="0">
    <w:p w:rsidR="009A37DF" w:rsidRDefault="009A37D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6429E7">
      <w:rPr>
        <w:noProof/>
        <w:lang w:bidi="da-DK"/>
      </w:rPr>
      <w:t>7</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7DF" w:rsidRDefault="009A37DF" w:rsidP="00C6554A">
      <w:pPr>
        <w:spacing w:before="0" w:after="0" w:line="240" w:lineRule="auto"/>
      </w:pPr>
      <w:r>
        <w:separator/>
      </w:r>
    </w:p>
  </w:footnote>
  <w:footnote w:type="continuationSeparator" w:id="0">
    <w:p w:rsidR="009A37DF" w:rsidRDefault="009A37DF"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1CC" w:rsidRDefault="004B61CC">
    <w:pPr>
      <w:pStyle w:val="Sidehoved"/>
    </w:pPr>
    <w:r>
      <w:t>René Kaj Lund Hansen</w:t>
    </w:r>
  </w:p>
  <w:p w:rsidR="004B61CC" w:rsidRDefault="004B61CC">
    <w:pPr>
      <w:pStyle w:val="Sidehoved"/>
    </w:pPr>
    <w:r>
      <w:t>TEC Hvidovre</w:t>
    </w:r>
  </w:p>
  <w:p w:rsidR="004B61CC" w:rsidRDefault="00A53AAB">
    <w:pPr>
      <w:pStyle w:val="Sidehoved"/>
    </w:pPr>
    <w:r>
      <w:t>26/04</w:t>
    </w:r>
    <w:r w:rsidR="004B61CC">
      <w:t>-2022</w:t>
    </w:r>
    <w:r w:rsidR="00F634CE">
      <w:t xml:space="preserve"> – 10/05-2022</w:t>
    </w:r>
  </w:p>
  <w:p w:rsidR="00F634CE" w:rsidRDefault="00F634CE">
    <w:pPr>
      <w:pStyle w:val="Sidehoved"/>
    </w:pPr>
  </w:p>
  <w:p w:rsidR="00F634CE" w:rsidRDefault="00F634CE">
    <w:pPr>
      <w:pStyle w:val="Sidehoved"/>
    </w:pPr>
  </w:p>
  <w:p w:rsidR="00F634CE" w:rsidRDefault="00F634CE">
    <w:pPr>
      <w:pStyle w:val="Sidehoved"/>
    </w:pPr>
  </w:p>
  <w:p w:rsidR="00F634CE" w:rsidRDefault="00F634CE">
    <w:pPr>
      <w:pStyle w:val="Sidehoved"/>
    </w:pPr>
  </w:p>
  <w:p w:rsidR="00F634CE" w:rsidRDefault="00F634CE">
    <w:pPr>
      <w:pStyle w:val="Sidehoved"/>
    </w:pPr>
  </w:p>
  <w:p w:rsidR="00F634CE" w:rsidRDefault="00F634CE">
    <w:pPr>
      <w:pStyle w:val="Sidehoved"/>
    </w:pPr>
  </w:p>
  <w:p w:rsidR="00F634CE" w:rsidRDefault="00F634C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AD"/>
    <w:rsid w:val="00000310"/>
    <w:rsid w:val="0002249F"/>
    <w:rsid w:val="0003340D"/>
    <w:rsid w:val="00067289"/>
    <w:rsid w:val="000951E5"/>
    <w:rsid w:val="0015042C"/>
    <w:rsid w:val="00195ECC"/>
    <w:rsid w:val="001A3627"/>
    <w:rsid w:val="00245055"/>
    <w:rsid w:val="00245ADA"/>
    <w:rsid w:val="002554CD"/>
    <w:rsid w:val="00293B83"/>
    <w:rsid w:val="002B4294"/>
    <w:rsid w:val="002B5194"/>
    <w:rsid w:val="002F2D6D"/>
    <w:rsid w:val="003310B4"/>
    <w:rsid w:val="00333D0D"/>
    <w:rsid w:val="0035233B"/>
    <w:rsid w:val="003A0BE2"/>
    <w:rsid w:val="004459DD"/>
    <w:rsid w:val="004A1947"/>
    <w:rsid w:val="004B61CC"/>
    <w:rsid w:val="004C049F"/>
    <w:rsid w:val="004C5E5C"/>
    <w:rsid w:val="004D6AF2"/>
    <w:rsid w:val="004D717E"/>
    <w:rsid w:val="005000E2"/>
    <w:rsid w:val="00596E05"/>
    <w:rsid w:val="006429E7"/>
    <w:rsid w:val="0069741A"/>
    <w:rsid w:val="006A3CE7"/>
    <w:rsid w:val="006C565D"/>
    <w:rsid w:val="006E7EA1"/>
    <w:rsid w:val="007335B2"/>
    <w:rsid w:val="00761B71"/>
    <w:rsid w:val="007D32E7"/>
    <w:rsid w:val="00851318"/>
    <w:rsid w:val="008676C7"/>
    <w:rsid w:val="00894AD1"/>
    <w:rsid w:val="0089714F"/>
    <w:rsid w:val="008F3CD0"/>
    <w:rsid w:val="00901AAD"/>
    <w:rsid w:val="00931C18"/>
    <w:rsid w:val="009A37DF"/>
    <w:rsid w:val="009C3867"/>
    <w:rsid w:val="009E0A96"/>
    <w:rsid w:val="009E27AD"/>
    <w:rsid w:val="00A04587"/>
    <w:rsid w:val="00A53AAB"/>
    <w:rsid w:val="00A864EA"/>
    <w:rsid w:val="00A97F8F"/>
    <w:rsid w:val="00AF472E"/>
    <w:rsid w:val="00B36691"/>
    <w:rsid w:val="00B92AD8"/>
    <w:rsid w:val="00C6554A"/>
    <w:rsid w:val="00DF54F3"/>
    <w:rsid w:val="00E05BA0"/>
    <w:rsid w:val="00E4740B"/>
    <w:rsid w:val="00E815DA"/>
    <w:rsid w:val="00ED65A9"/>
    <w:rsid w:val="00ED7C44"/>
    <w:rsid w:val="00EF2A84"/>
    <w:rsid w:val="00F62056"/>
    <w:rsid w:val="00F634CE"/>
    <w:rsid w:val="00F76723"/>
    <w:rsid w:val="00F93F30"/>
    <w:rsid w:val="00FA3B77"/>
    <w:rsid w:val="00FB0823"/>
    <w:rsid w:val="00FF5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DCC4D8-EA46-4B30-A9F2-BA0DBB7D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semiHidden/>
    <w:rsid w:val="002554CD"/>
    <w:rPr>
      <w:rFonts w:asciiTheme="majorHAnsi" w:eastAsiaTheme="majorEastAsia" w:hAnsiTheme="majorHAnsi" w:cstheme="majorBidi"/>
      <w:color w:val="004F5B" w:themeColor="accent1" w:themeShade="7F"/>
    </w:rPr>
  </w:style>
  <w:style w:type="paragraph" w:styleId="Overskrift">
    <w:name w:val="TOC Heading"/>
    <w:basedOn w:val="Overskrift1"/>
    <w:next w:val="Normal"/>
    <w:uiPriority w:val="39"/>
    <w:unhideWhenUsed/>
    <w:qFormat/>
    <w:rsid w:val="001A3627"/>
    <w:pPr>
      <w:spacing w:before="240" w:after="0" w:line="259" w:lineRule="auto"/>
      <w:contextualSpacing w:val="0"/>
      <w:outlineLvl w:val="9"/>
    </w:pPr>
    <w:rPr>
      <w:szCs w:val="32"/>
      <w:lang w:eastAsia="da-DK"/>
    </w:rPr>
  </w:style>
  <w:style w:type="paragraph" w:styleId="Indholdsfortegnelse1">
    <w:name w:val="toc 1"/>
    <w:basedOn w:val="Normal"/>
    <w:next w:val="Normal"/>
    <w:autoRedefine/>
    <w:uiPriority w:val="39"/>
    <w:unhideWhenUsed/>
    <w:rsid w:val="001A3627"/>
    <w:pPr>
      <w:spacing w:after="100"/>
    </w:pPr>
  </w:style>
  <w:style w:type="paragraph" w:styleId="Indholdsfortegnelse3">
    <w:name w:val="toc 3"/>
    <w:basedOn w:val="Normal"/>
    <w:next w:val="Normal"/>
    <w:autoRedefine/>
    <w:uiPriority w:val="39"/>
    <w:unhideWhenUsed/>
    <w:rsid w:val="0002249F"/>
    <w:pPr>
      <w:spacing w:after="100"/>
      <w:ind w:left="440"/>
    </w:pPr>
  </w:style>
  <w:style w:type="table" w:styleId="Tabel-Gitter">
    <w:name w:val="Table Grid"/>
    <w:basedOn w:val="Tabel-Normal"/>
    <w:uiPriority w:val="39"/>
    <w:rsid w:val="007D32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92038">
      <w:bodyDiv w:val="1"/>
      <w:marLeft w:val="0"/>
      <w:marRight w:val="0"/>
      <w:marTop w:val="0"/>
      <w:marBottom w:val="0"/>
      <w:divBdr>
        <w:top w:val="none" w:sz="0" w:space="0" w:color="auto"/>
        <w:left w:val="none" w:sz="0" w:space="0" w:color="auto"/>
        <w:bottom w:val="none" w:sz="0" w:space="0" w:color="auto"/>
        <w:right w:val="none" w:sz="0" w:space="0" w:color="auto"/>
      </w:divBdr>
      <w:divsChild>
        <w:div w:id="971592347">
          <w:marLeft w:val="0"/>
          <w:marRight w:val="0"/>
          <w:marTop w:val="0"/>
          <w:marBottom w:val="0"/>
          <w:divBdr>
            <w:top w:val="none" w:sz="0" w:space="0" w:color="auto"/>
            <w:left w:val="none" w:sz="0" w:space="0" w:color="auto"/>
            <w:bottom w:val="none" w:sz="0" w:space="0" w:color="auto"/>
            <w:right w:val="none" w:sz="0" w:space="0" w:color="auto"/>
          </w:divBdr>
          <w:divsChild>
            <w:div w:id="2022387064">
              <w:marLeft w:val="0"/>
              <w:marRight w:val="0"/>
              <w:marTop w:val="0"/>
              <w:marBottom w:val="0"/>
              <w:divBdr>
                <w:top w:val="none" w:sz="0" w:space="0" w:color="auto"/>
                <w:left w:val="none" w:sz="0" w:space="0" w:color="auto"/>
                <w:bottom w:val="none" w:sz="0" w:space="0" w:color="auto"/>
                <w:right w:val="none" w:sz="0" w:space="0" w:color="auto"/>
              </w:divBdr>
            </w:div>
            <w:div w:id="1996105559">
              <w:marLeft w:val="0"/>
              <w:marRight w:val="0"/>
              <w:marTop w:val="0"/>
              <w:marBottom w:val="0"/>
              <w:divBdr>
                <w:top w:val="none" w:sz="0" w:space="0" w:color="auto"/>
                <w:left w:val="none" w:sz="0" w:space="0" w:color="auto"/>
                <w:bottom w:val="none" w:sz="0" w:space="0" w:color="auto"/>
                <w:right w:val="none" w:sz="0" w:space="0" w:color="auto"/>
              </w:divBdr>
            </w:div>
            <w:div w:id="965742213">
              <w:marLeft w:val="0"/>
              <w:marRight w:val="0"/>
              <w:marTop w:val="0"/>
              <w:marBottom w:val="0"/>
              <w:divBdr>
                <w:top w:val="none" w:sz="0" w:space="0" w:color="auto"/>
                <w:left w:val="none" w:sz="0" w:space="0" w:color="auto"/>
                <w:bottom w:val="none" w:sz="0" w:space="0" w:color="auto"/>
                <w:right w:val="none" w:sz="0" w:space="0" w:color="auto"/>
              </w:divBdr>
            </w:div>
            <w:div w:id="169567678">
              <w:marLeft w:val="0"/>
              <w:marRight w:val="0"/>
              <w:marTop w:val="0"/>
              <w:marBottom w:val="0"/>
              <w:divBdr>
                <w:top w:val="none" w:sz="0" w:space="0" w:color="auto"/>
                <w:left w:val="none" w:sz="0" w:space="0" w:color="auto"/>
                <w:bottom w:val="none" w:sz="0" w:space="0" w:color="auto"/>
                <w:right w:val="none" w:sz="0" w:space="0" w:color="auto"/>
              </w:divBdr>
            </w:div>
            <w:div w:id="1259174699">
              <w:marLeft w:val="0"/>
              <w:marRight w:val="0"/>
              <w:marTop w:val="0"/>
              <w:marBottom w:val="0"/>
              <w:divBdr>
                <w:top w:val="none" w:sz="0" w:space="0" w:color="auto"/>
                <w:left w:val="none" w:sz="0" w:space="0" w:color="auto"/>
                <w:bottom w:val="none" w:sz="0" w:space="0" w:color="auto"/>
                <w:right w:val="none" w:sz="0" w:space="0" w:color="auto"/>
              </w:divBdr>
            </w:div>
            <w:div w:id="1485468357">
              <w:marLeft w:val="0"/>
              <w:marRight w:val="0"/>
              <w:marTop w:val="0"/>
              <w:marBottom w:val="0"/>
              <w:divBdr>
                <w:top w:val="none" w:sz="0" w:space="0" w:color="auto"/>
                <w:left w:val="none" w:sz="0" w:space="0" w:color="auto"/>
                <w:bottom w:val="none" w:sz="0" w:space="0" w:color="auto"/>
                <w:right w:val="none" w:sz="0" w:space="0" w:color="auto"/>
              </w:divBdr>
            </w:div>
            <w:div w:id="195394452">
              <w:marLeft w:val="0"/>
              <w:marRight w:val="0"/>
              <w:marTop w:val="0"/>
              <w:marBottom w:val="0"/>
              <w:divBdr>
                <w:top w:val="none" w:sz="0" w:space="0" w:color="auto"/>
                <w:left w:val="none" w:sz="0" w:space="0" w:color="auto"/>
                <w:bottom w:val="none" w:sz="0" w:space="0" w:color="auto"/>
                <w:right w:val="none" w:sz="0" w:space="0" w:color="auto"/>
              </w:divBdr>
            </w:div>
            <w:div w:id="358244589">
              <w:marLeft w:val="0"/>
              <w:marRight w:val="0"/>
              <w:marTop w:val="0"/>
              <w:marBottom w:val="0"/>
              <w:divBdr>
                <w:top w:val="none" w:sz="0" w:space="0" w:color="auto"/>
                <w:left w:val="none" w:sz="0" w:space="0" w:color="auto"/>
                <w:bottom w:val="none" w:sz="0" w:space="0" w:color="auto"/>
                <w:right w:val="none" w:sz="0" w:space="0" w:color="auto"/>
              </w:divBdr>
            </w:div>
            <w:div w:id="101650615">
              <w:marLeft w:val="0"/>
              <w:marRight w:val="0"/>
              <w:marTop w:val="0"/>
              <w:marBottom w:val="0"/>
              <w:divBdr>
                <w:top w:val="none" w:sz="0" w:space="0" w:color="auto"/>
                <w:left w:val="none" w:sz="0" w:space="0" w:color="auto"/>
                <w:bottom w:val="none" w:sz="0" w:space="0" w:color="auto"/>
                <w:right w:val="none" w:sz="0" w:space="0" w:color="auto"/>
              </w:divBdr>
            </w:div>
            <w:div w:id="1521622591">
              <w:marLeft w:val="0"/>
              <w:marRight w:val="0"/>
              <w:marTop w:val="0"/>
              <w:marBottom w:val="0"/>
              <w:divBdr>
                <w:top w:val="none" w:sz="0" w:space="0" w:color="auto"/>
                <w:left w:val="none" w:sz="0" w:space="0" w:color="auto"/>
                <w:bottom w:val="none" w:sz="0" w:space="0" w:color="auto"/>
                <w:right w:val="none" w:sz="0" w:space="0" w:color="auto"/>
              </w:divBdr>
            </w:div>
            <w:div w:id="1775130443">
              <w:marLeft w:val="0"/>
              <w:marRight w:val="0"/>
              <w:marTop w:val="0"/>
              <w:marBottom w:val="0"/>
              <w:divBdr>
                <w:top w:val="none" w:sz="0" w:space="0" w:color="auto"/>
                <w:left w:val="none" w:sz="0" w:space="0" w:color="auto"/>
                <w:bottom w:val="none" w:sz="0" w:space="0" w:color="auto"/>
                <w:right w:val="none" w:sz="0" w:space="0" w:color="auto"/>
              </w:divBdr>
            </w:div>
            <w:div w:id="2077392891">
              <w:marLeft w:val="0"/>
              <w:marRight w:val="0"/>
              <w:marTop w:val="0"/>
              <w:marBottom w:val="0"/>
              <w:divBdr>
                <w:top w:val="none" w:sz="0" w:space="0" w:color="auto"/>
                <w:left w:val="none" w:sz="0" w:space="0" w:color="auto"/>
                <w:bottom w:val="none" w:sz="0" w:space="0" w:color="auto"/>
                <w:right w:val="none" w:sz="0" w:space="0" w:color="auto"/>
              </w:divBdr>
            </w:div>
            <w:div w:id="1590380915">
              <w:marLeft w:val="0"/>
              <w:marRight w:val="0"/>
              <w:marTop w:val="0"/>
              <w:marBottom w:val="0"/>
              <w:divBdr>
                <w:top w:val="none" w:sz="0" w:space="0" w:color="auto"/>
                <w:left w:val="none" w:sz="0" w:space="0" w:color="auto"/>
                <w:bottom w:val="none" w:sz="0" w:space="0" w:color="auto"/>
                <w:right w:val="none" w:sz="0" w:space="0" w:color="auto"/>
              </w:divBdr>
            </w:div>
            <w:div w:id="1503469276">
              <w:marLeft w:val="0"/>
              <w:marRight w:val="0"/>
              <w:marTop w:val="0"/>
              <w:marBottom w:val="0"/>
              <w:divBdr>
                <w:top w:val="none" w:sz="0" w:space="0" w:color="auto"/>
                <w:left w:val="none" w:sz="0" w:space="0" w:color="auto"/>
                <w:bottom w:val="none" w:sz="0" w:space="0" w:color="auto"/>
                <w:right w:val="none" w:sz="0" w:space="0" w:color="auto"/>
              </w:divBdr>
            </w:div>
            <w:div w:id="1764259773">
              <w:marLeft w:val="0"/>
              <w:marRight w:val="0"/>
              <w:marTop w:val="0"/>
              <w:marBottom w:val="0"/>
              <w:divBdr>
                <w:top w:val="none" w:sz="0" w:space="0" w:color="auto"/>
                <w:left w:val="none" w:sz="0" w:space="0" w:color="auto"/>
                <w:bottom w:val="none" w:sz="0" w:space="0" w:color="auto"/>
                <w:right w:val="none" w:sz="0" w:space="0" w:color="auto"/>
              </w:divBdr>
            </w:div>
            <w:div w:id="986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oyal-Network/CV" TargetMode="External"/><Relationship Id="rId4" Type="http://schemas.openxmlformats.org/officeDocument/2006/relationships/settings" Target="settings.xml"/><Relationship Id="rId9" Type="http://schemas.openxmlformats.org/officeDocument/2006/relationships/hyperlink" Target="https://royal-network.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han\AppData\Roaming\Microsoft\Skabeloner\Elevrapport%20med%20bille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6CC16-1FD6-4ED7-AAB3-FF5F5C6C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billede</Template>
  <TotalTime>640</TotalTime>
  <Pages>1</Pages>
  <Words>1315</Words>
  <Characters>8027</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K. L. Hansen</dc:creator>
  <cp:keywords/>
  <dc:description/>
  <cp:lastModifiedBy>René K. L. Hansen</cp:lastModifiedBy>
  <cp:revision>28</cp:revision>
  <dcterms:created xsi:type="dcterms:W3CDTF">2022-04-27T12:09:00Z</dcterms:created>
  <dcterms:modified xsi:type="dcterms:W3CDTF">2022-05-10T08:57:00Z</dcterms:modified>
</cp:coreProperties>
</file>